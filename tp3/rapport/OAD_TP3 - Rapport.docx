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59264"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5F608F4" id="Groupe 3" o:spid="_x0000_s1026" style="position:absolute;margin-left:0;margin-top:-.5pt;width:139.65pt;height:842.4pt;z-index:251659264;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7216"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7A2A468E" w:rsidR="00FD5E0F" w:rsidRDefault="00FD5E0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FD5E0F" w:rsidRDefault="00FD5E0F">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Content>
                                    <w:r>
                                      <w:rPr>
                                        <w:i/>
                                        <w:iCs/>
                                        <w:color w:val="213F43" w:themeColor="accent2" w:themeShade="80"/>
                                        <w:sz w:val="28"/>
                                        <w:szCs w:val="28"/>
                                      </w:rPr>
                                      <w:t>Tournée de véhicules avec fenêtre de temps</w:t>
                                    </w:r>
                                  </w:sdtContent>
                                </w:sdt>
                              </w:p>
                              <w:p w14:paraId="326E36FF" w14:textId="77777777" w:rsidR="00FD5E0F" w:rsidRDefault="00FD5E0F">
                                <w:pPr>
                                  <w:rPr>
                                    <w:i/>
                                    <w:iCs/>
                                    <w:color w:val="213F43" w:themeColor="accent2" w:themeShade="80"/>
                                    <w:sz w:val="28"/>
                                    <w:szCs w:val="28"/>
                                  </w:rPr>
                                </w:pPr>
                              </w:p>
                              <w:p w14:paraId="326E3700" w14:textId="0E5FED02" w:rsidR="00FD5E0F" w:rsidRDefault="00FD5E0F">
                                <w:sdt>
                                  <w:sdtPr>
                                    <w:alias w:val="Résumé"/>
                                    <w:id w:val="2046559713"/>
                                    <w:dataBinding w:prefixMappings="xmlns:ns0='http://schemas.microsoft.com/office/2006/coverPageProps'" w:xpath="/ns0:CoverPageProperties[1]/ns0:Abstract[1]" w:storeItemID="{55AF091B-3C7A-41E3-B477-F2FDAA23CFDA}"/>
                                    <w:text/>
                                  </w:sdtPr>
                                  <w:sdtContent>
                                    <w:r>
                                      <w:t>Mise en place d'algorithmes de minimisation de tournées et de distance au sein de problèmes de tournées de véhicules avec fenêtres de temps.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721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7A2A468E" w:rsidR="00FD5E0F" w:rsidRDefault="00FD5E0F">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13F43" w:themeColor="accent2" w:themeShade="80"/>
                                  <w:spacing w:val="20"/>
                                  <w:sz w:val="56"/>
                                  <w:szCs w:val="56"/>
                                </w:rPr>
                                <w:t>Outils d’Aide à la Décision</w:t>
                              </w:r>
                            </w:sdtContent>
                          </w:sdt>
                        </w:p>
                        <w:p w14:paraId="326E36FE" w14:textId="7B1CD45B" w:rsidR="00FD5E0F" w:rsidRDefault="00FD5E0F">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Content>
                              <w:r>
                                <w:rPr>
                                  <w:i/>
                                  <w:iCs/>
                                  <w:color w:val="213F43" w:themeColor="accent2" w:themeShade="80"/>
                                  <w:sz w:val="28"/>
                                  <w:szCs w:val="28"/>
                                </w:rPr>
                                <w:t>Tournée de véhicules avec fenêtre de temps</w:t>
                              </w:r>
                            </w:sdtContent>
                          </w:sdt>
                        </w:p>
                        <w:p w14:paraId="326E36FF" w14:textId="77777777" w:rsidR="00FD5E0F" w:rsidRDefault="00FD5E0F">
                          <w:pPr>
                            <w:rPr>
                              <w:i/>
                              <w:iCs/>
                              <w:color w:val="213F43" w:themeColor="accent2" w:themeShade="80"/>
                              <w:sz w:val="28"/>
                              <w:szCs w:val="28"/>
                            </w:rPr>
                          </w:pPr>
                        </w:p>
                        <w:p w14:paraId="326E3700" w14:textId="0E5FED02" w:rsidR="00FD5E0F" w:rsidRDefault="00FD5E0F">
                          <w:sdt>
                            <w:sdtPr>
                              <w:alias w:val="Résumé"/>
                              <w:id w:val="2046559713"/>
                              <w:dataBinding w:prefixMappings="xmlns:ns0='http://schemas.microsoft.com/office/2006/coverPageProps'" w:xpath="/ns0:CoverPageProperties[1]/ns0:Abstract[1]" w:storeItemID="{55AF091B-3C7A-41E3-B477-F2FDAA23CFDA}"/>
                              <w:text/>
                            </w:sdtPr>
                            <w:sdtContent>
                              <w:r>
                                <w:t>Mise en place d'algorithmes de minimisation de tournées et de distance au sein de problèmes de tournées de véhicules avec fenêtres de temps.</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5168"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FD5E0F" w:rsidRDefault="00FD5E0F">
                                <w:pPr>
                                  <w:spacing w:after="100"/>
                                  <w:rPr>
                                    <w:color w:val="3E3E67" w:themeColor="accent1" w:themeShade="BF"/>
                                    <w:sz w:val="24"/>
                                    <w:szCs w:val="24"/>
                                  </w:rPr>
                                </w:pPr>
                                <w:sdt>
                                  <w:sdtPr>
                                    <w:rPr>
                                      <w:color w:val="3E3E67" w:themeColor="accent1" w:themeShade="BF"/>
                                      <w:sz w:val="24"/>
                                      <w:szCs w:val="24"/>
                                    </w:rPr>
                                    <w:alias w:val="Auteur"/>
                                    <w:id w:val="-1152747002"/>
                                    <w:text/>
                                  </w:sdtPr>
                                  <w:sdtContent>
                                    <w:r>
                                      <w:rPr>
                                        <w:color w:val="3E3E67" w:themeColor="accent1" w:themeShade="BF"/>
                                        <w:sz w:val="24"/>
                                        <w:szCs w:val="24"/>
                                      </w:rPr>
                                      <w:t>BARBESANGE Benjamin – GARÇON Benoît</w:t>
                                    </w:r>
                                  </w:sdtContent>
                                </w:sdt>
                              </w:p>
                              <w:p w14:paraId="326E3702" w14:textId="4B7F2CE8" w:rsidR="00FD5E0F" w:rsidRDefault="00FD5E0F">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Content>
                                    <w:r>
                                      <w:rPr>
                                        <w:color w:val="3E3E67" w:themeColor="accent1" w:themeShade="BF"/>
                                        <w:sz w:val="24"/>
                                        <w:szCs w:val="24"/>
                                      </w:rPr>
                                      <w:t>17/01/2016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5168;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FD5E0F" w:rsidRDefault="00FD5E0F">
                          <w:pPr>
                            <w:spacing w:after="100"/>
                            <w:rPr>
                              <w:color w:val="3E3E67" w:themeColor="accent1" w:themeShade="BF"/>
                              <w:sz w:val="24"/>
                              <w:szCs w:val="24"/>
                            </w:rPr>
                          </w:pPr>
                          <w:sdt>
                            <w:sdtPr>
                              <w:rPr>
                                <w:color w:val="3E3E67" w:themeColor="accent1" w:themeShade="BF"/>
                                <w:sz w:val="24"/>
                                <w:szCs w:val="24"/>
                              </w:rPr>
                              <w:alias w:val="Auteur"/>
                              <w:id w:val="-1152747002"/>
                              <w:text/>
                            </w:sdtPr>
                            <w:sdtContent>
                              <w:r>
                                <w:rPr>
                                  <w:color w:val="3E3E67" w:themeColor="accent1" w:themeShade="BF"/>
                                  <w:sz w:val="24"/>
                                  <w:szCs w:val="24"/>
                                </w:rPr>
                                <w:t>BARBESANGE Benjamin – GARÇON Benoît</w:t>
                              </w:r>
                            </w:sdtContent>
                          </w:sdt>
                        </w:p>
                        <w:p w14:paraId="326E3702" w14:textId="4B7F2CE8" w:rsidR="00FD5E0F" w:rsidRDefault="00FD5E0F">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6-01-17T00:00:00Z">
                                <w:dateFormat w:val="dd/MM/yyyy"/>
                                <w:lid w:val="fr-FR"/>
                                <w:storeMappedDataAs w:val="dateTime"/>
                                <w:calendar w:val="gregorian"/>
                              </w:date>
                            </w:sdtPr>
                            <w:sdtContent>
                              <w:r>
                                <w:rPr>
                                  <w:color w:val="3E3E67" w:themeColor="accent1" w:themeShade="BF"/>
                                  <w:sz w:val="24"/>
                                  <w:szCs w:val="24"/>
                                </w:rPr>
                                <w:t>17/01/2016</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1595B80D" w14:textId="48165501" w:rsidR="00841E41"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40825048" w:history="1">
            <w:r w:rsidR="00841E41" w:rsidRPr="004F1AE8">
              <w:rPr>
                <w:rStyle w:val="Lienhypertexte"/>
                <w:noProof/>
              </w:rPr>
              <w:t>Introduction</w:t>
            </w:r>
            <w:r w:rsidR="00841E41">
              <w:rPr>
                <w:noProof/>
                <w:webHidden/>
              </w:rPr>
              <w:tab/>
            </w:r>
            <w:r w:rsidR="00841E41">
              <w:rPr>
                <w:noProof/>
                <w:webHidden/>
              </w:rPr>
              <w:fldChar w:fldCharType="begin"/>
            </w:r>
            <w:r w:rsidR="00841E41">
              <w:rPr>
                <w:noProof/>
                <w:webHidden/>
              </w:rPr>
              <w:instrText xml:space="preserve"> PAGEREF _Toc440825048 \h </w:instrText>
            </w:r>
            <w:r w:rsidR="00841E41">
              <w:rPr>
                <w:noProof/>
                <w:webHidden/>
              </w:rPr>
            </w:r>
            <w:r w:rsidR="00841E41">
              <w:rPr>
                <w:noProof/>
                <w:webHidden/>
              </w:rPr>
              <w:fldChar w:fldCharType="separate"/>
            </w:r>
            <w:r w:rsidR="00183A29">
              <w:rPr>
                <w:noProof/>
                <w:webHidden/>
              </w:rPr>
              <w:t>2</w:t>
            </w:r>
            <w:r w:rsidR="00841E41">
              <w:rPr>
                <w:noProof/>
                <w:webHidden/>
              </w:rPr>
              <w:fldChar w:fldCharType="end"/>
            </w:r>
          </w:hyperlink>
        </w:p>
        <w:p w14:paraId="2BC292CE" w14:textId="760ADBC8" w:rsidR="00841E41" w:rsidRDefault="00FD5E0F">
          <w:pPr>
            <w:pStyle w:val="TM1"/>
            <w:tabs>
              <w:tab w:val="right" w:leader="dot" w:pos="8395"/>
            </w:tabs>
            <w:rPr>
              <w:rFonts w:eastAsiaTheme="minorEastAsia"/>
              <w:noProof/>
              <w:color w:val="auto"/>
              <w:szCs w:val="22"/>
            </w:rPr>
          </w:pPr>
          <w:hyperlink w:anchor="_Toc440825049" w:history="1">
            <w:r w:rsidR="00841E41" w:rsidRPr="004F1AE8">
              <w:rPr>
                <w:rStyle w:val="Lienhypertexte"/>
                <w:noProof/>
              </w:rPr>
              <w:t>I – Etude du problème</w:t>
            </w:r>
            <w:r w:rsidR="00841E41">
              <w:rPr>
                <w:noProof/>
                <w:webHidden/>
              </w:rPr>
              <w:tab/>
            </w:r>
            <w:r w:rsidR="00841E41">
              <w:rPr>
                <w:noProof/>
                <w:webHidden/>
              </w:rPr>
              <w:fldChar w:fldCharType="begin"/>
            </w:r>
            <w:r w:rsidR="00841E41">
              <w:rPr>
                <w:noProof/>
                <w:webHidden/>
              </w:rPr>
              <w:instrText xml:space="preserve"> PAGEREF _Toc440825049 \h </w:instrText>
            </w:r>
            <w:r w:rsidR="00841E41">
              <w:rPr>
                <w:noProof/>
                <w:webHidden/>
              </w:rPr>
            </w:r>
            <w:r w:rsidR="00841E41">
              <w:rPr>
                <w:noProof/>
                <w:webHidden/>
              </w:rPr>
              <w:fldChar w:fldCharType="separate"/>
            </w:r>
            <w:r w:rsidR="00183A29">
              <w:rPr>
                <w:noProof/>
                <w:webHidden/>
              </w:rPr>
              <w:t>3</w:t>
            </w:r>
            <w:r w:rsidR="00841E41">
              <w:rPr>
                <w:noProof/>
                <w:webHidden/>
              </w:rPr>
              <w:fldChar w:fldCharType="end"/>
            </w:r>
          </w:hyperlink>
        </w:p>
        <w:p w14:paraId="6286B8A2" w14:textId="6DBB6389" w:rsidR="00841E41" w:rsidRDefault="00FD5E0F">
          <w:pPr>
            <w:pStyle w:val="TM2"/>
            <w:tabs>
              <w:tab w:val="right" w:leader="dot" w:pos="8395"/>
            </w:tabs>
            <w:rPr>
              <w:rFonts w:eastAsiaTheme="minorEastAsia"/>
              <w:noProof/>
              <w:color w:val="auto"/>
              <w:szCs w:val="22"/>
            </w:rPr>
          </w:pPr>
          <w:hyperlink w:anchor="_Toc440825050" w:history="1">
            <w:r w:rsidR="00841E41" w:rsidRPr="004F1AE8">
              <w:rPr>
                <w:rStyle w:val="Lienhypertexte"/>
                <w:noProof/>
              </w:rPr>
              <w:t>A – Génération d’une solution</w:t>
            </w:r>
            <w:r w:rsidR="00841E41">
              <w:rPr>
                <w:noProof/>
                <w:webHidden/>
              </w:rPr>
              <w:tab/>
            </w:r>
            <w:r w:rsidR="00841E41">
              <w:rPr>
                <w:noProof/>
                <w:webHidden/>
              </w:rPr>
              <w:fldChar w:fldCharType="begin"/>
            </w:r>
            <w:r w:rsidR="00841E41">
              <w:rPr>
                <w:noProof/>
                <w:webHidden/>
              </w:rPr>
              <w:instrText xml:space="preserve"> PAGEREF _Toc440825050 \h </w:instrText>
            </w:r>
            <w:r w:rsidR="00841E41">
              <w:rPr>
                <w:noProof/>
                <w:webHidden/>
              </w:rPr>
            </w:r>
            <w:r w:rsidR="00841E41">
              <w:rPr>
                <w:noProof/>
                <w:webHidden/>
              </w:rPr>
              <w:fldChar w:fldCharType="separate"/>
            </w:r>
            <w:r w:rsidR="00183A29">
              <w:rPr>
                <w:noProof/>
                <w:webHidden/>
              </w:rPr>
              <w:t>3</w:t>
            </w:r>
            <w:r w:rsidR="00841E41">
              <w:rPr>
                <w:noProof/>
                <w:webHidden/>
              </w:rPr>
              <w:fldChar w:fldCharType="end"/>
            </w:r>
          </w:hyperlink>
        </w:p>
        <w:p w14:paraId="656609D9" w14:textId="4D880971" w:rsidR="00841E41" w:rsidRDefault="00FD5E0F">
          <w:pPr>
            <w:pStyle w:val="TM2"/>
            <w:tabs>
              <w:tab w:val="right" w:leader="dot" w:pos="8395"/>
            </w:tabs>
            <w:rPr>
              <w:rFonts w:eastAsiaTheme="minorEastAsia"/>
              <w:noProof/>
              <w:color w:val="auto"/>
              <w:szCs w:val="22"/>
            </w:rPr>
          </w:pPr>
          <w:hyperlink w:anchor="_Toc440825051" w:history="1">
            <w:r w:rsidR="00841E41" w:rsidRPr="004F1AE8">
              <w:rPr>
                <w:rStyle w:val="Lienhypertexte"/>
                <w:noProof/>
              </w:rPr>
              <w:t>B – Amélioration de cette solution</w:t>
            </w:r>
            <w:r w:rsidR="00841E41">
              <w:rPr>
                <w:noProof/>
                <w:webHidden/>
              </w:rPr>
              <w:tab/>
            </w:r>
            <w:r w:rsidR="00841E41">
              <w:rPr>
                <w:noProof/>
                <w:webHidden/>
              </w:rPr>
              <w:fldChar w:fldCharType="begin"/>
            </w:r>
            <w:r w:rsidR="00841E41">
              <w:rPr>
                <w:noProof/>
                <w:webHidden/>
              </w:rPr>
              <w:instrText xml:space="preserve"> PAGEREF _Toc440825051 \h </w:instrText>
            </w:r>
            <w:r w:rsidR="00841E41">
              <w:rPr>
                <w:noProof/>
                <w:webHidden/>
              </w:rPr>
            </w:r>
            <w:r w:rsidR="00841E41">
              <w:rPr>
                <w:noProof/>
                <w:webHidden/>
              </w:rPr>
              <w:fldChar w:fldCharType="separate"/>
            </w:r>
            <w:r w:rsidR="00183A29">
              <w:rPr>
                <w:noProof/>
                <w:webHidden/>
              </w:rPr>
              <w:t>3</w:t>
            </w:r>
            <w:r w:rsidR="00841E41">
              <w:rPr>
                <w:noProof/>
                <w:webHidden/>
              </w:rPr>
              <w:fldChar w:fldCharType="end"/>
            </w:r>
          </w:hyperlink>
        </w:p>
        <w:p w14:paraId="1694B25C" w14:textId="67F9406B" w:rsidR="00841E41" w:rsidRDefault="00FD5E0F">
          <w:pPr>
            <w:pStyle w:val="TM2"/>
            <w:tabs>
              <w:tab w:val="right" w:leader="dot" w:pos="8395"/>
            </w:tabs>
            <w:rPr>
              <w:rFonts w:eastAsiaTheme="minorEastAsia"/>
              <w:noProof/>
              <w:color w:val="auto"/>
              <w:szCs w:val="22"/>
            </w:rPr>
          </w:pPr>
          <w:hyperlink w:anchor="_Toc440825052" w:history="1">
            <w:r w:rsidR="00841E41" w:rsidRPr="004F1AE8">
              <w:rPr>
                <w:rStyle w:val="Lienhypertexte"/>
                <w:noProof/>
              </w:rPr>
              <w:t>C – Fabrication de meilleures solutions</w:t>
            </w:r>
            <w:r w:rsidR="00841E41">
              <w:rPr>
                <w:noProof/>
                <w:webHidden/>
              </w:rPr>
              <w:tab/>
            </w:r>
            <w:r w:rsidR="00841E41">
              <w:rPr>
                <w:noProof/>
                <w:webHidden/>
              </w:rPr>
              <w:fldChar w:fldCharType="begin"/>
            </w:r>
            <w:r w:rsidR="00841E41">
              <w:rPr>
                <w:noProof/>
                <w:webHidden/>
              </w:rPr>
              <w:instrText xml:space="preserve"> PAGEREF _Toc440825052 \h </w:instrText>
            </w:r>
            <w:r w:rsidR="00841E41">
              <w:rPr>
                <w:noProof/>
                <w:webHidden/>
              </w:rPr>
            </w:r>
            <w:r w:rsidR="00841E41">
              <w:rPr>
                <w:noProof/>
                <w:webHidden/>
              </w:rPr>
              <w:fldChar w:fldCharType="separate"/>
            </w:r>
            <w:r w:rsidR="00183A29">
              <w:rPr>
                <w:noProof/>
                <w:webHidden/>
              </w:rPr>
              <w:t>3</w:t>
            </w:r>
            <w:r w:rsidR="00841E41">
              <w:rPr>
                <w:noProof/>
                <w:webHidden/>
              </w:rPr>
              <w:fldChar w:fldCharType="end"/>
            </w:r>
          </w:hyperlink>
        </w:p>
        <w:p w14:paraId="618B35CE" w14:textId="27E891FA" w:rsidR="00841E41" w:rsidRDefault="00FD5E0F">
          <w:pPr>
            <w:pStyle w:val="TM1"/>
            <w:tabs>
              <w:tab w:val="right" w:leader="dot" w:pos="8395"/>
            </w:tabs>
            <w:rPr>
              <w:rFonts w:eastAsiaTheme="minorEastAsia"/>
              <w:noProof/>
              <w:color w:val="auto"/>
              <w:szCs w:val="22"/>
            </w:rPr>
          </w:pPr>
          <w:hyperlink w:anchor="_Toc440825053" w:history="1">
            <w:r w:rsidR="00841E41" w:rsidRPr="004F1AE8">
              <w:rPr>
                <w:rStyle w:val="Lienhypertexte"/>
                <w:noProof/>
              </w:rPr>
              <w:t>II – Présentation de la solution</w:t>
            </w:r>
            <w:r w:rsidR="00841E41">
              <w:rPr>
                <w:noProof/>
                <w:webHidden/>
              </w:rPr>
              <w:tab/>
            </w:r>
            <w:r w:rsidR="00841E41">
              <w:rPr>
                <w:noProof/>
                <w:webHidden/>
              </w:rPr>
              <w:fldChar w:fldCharType="begin"/>
            </w:r>
            <w:r w:rsidR="00841E41">
              <w:rPr>
                <w:noProof/>
                <w:webHidden/>
              </w:rPr>
              <w:instrText xml:space="preserve"> PAGEREF _Toc440825053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349C1D7E" w14:textId="29702B09" w:rsidR="00841E41" w:rsidRDefault="00FD5E0F">
          <w:pPr>
            <w:pStyle w:val="TM2"/>
            <w:tabs>
              <w:tab w:val="right" w:leader="dot" w:pos="8395"/>
            </w:tabs>
            <w:rPr>
              <w:rFonts w:eastAsiaTheme="minorEastAsia"/>
              <w:noProof/>
              <w:color w:val="auto"/>
              <w:szCs w:val="22"/>
            </w:rPr>
          </w:pPr>
          <w:hyperlink w:anchor="_Toc440825054" w:history="1">
            <w:r w:rsidR="00841E41" w:rsidRPr="004F1AE8">
              <w:rPr>
                <w:rStyle w:val="Lienhypertexte"/>
                <w:noProof/>
              </w:rPr>
              <w:t>A – Heuristique de construction</w:t>
            </w:r>
            <w:r w:rsidR="00841E41">
              <w:rPr>
                <w:noProof/>
                <w:webHidden/>
              </w:rPr>
              <w:tab/>
            </w:r>
            <w:r w:rsidR="00841E41">
              <w:rPr>
                <w:noProof/>
                <w:webHidden/>
              </w:rPr>
              <w:fldChar w:fldCharType="begin"/>
            </w:r>
            <w:r w:rsidR="00841E41">
              <w:rPr>
                <w:noProof/>
                <w:webHidden/>
              </w:rPr>
              <w:instrText xml:space="preserve"> PAGEREF _Toc440825054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642435B3" w14:textId="78E70A7A" w:rsidR="00841E41" w:rsidRDefault="00FD5E0F">
          <w:pPr>
            <w:pStyle w:val="TM3"/>
            <w:tabs>
              <w:tab w:val="right" w:leader="dot" w:pos="8395"/>
            </w:tabs>
            <w:rPr>
              <w:rFonts w:eastAsiaTheme="minorEastAsia"/>
              <w:noProof/>
              <w:color w:val="auto"/>
              <w:szCs w:val="22"/>
            </w:rPr>
          </w:pPr>
          <w:hyperlink w:anchor="_Toc440825055"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_Toc440825055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5C2D0671" w14:textId="11165B7F" w:rsidR="00841E41" w:rsidRDefault="00FD5E0F">
          <w:pPr>
            <w:pStyle w:val="TM3"/>
            <w:tabs>
              <w:tab w:val="right" w:leader="dot" w:pos="8395"/>
            </w:tabs>
            <w:rPr>
              <w:rFonts w:eastAsiaTheme="minorEastAsia"/>
              <w:noProof/>
              <w:color w:val="auto"/>
              <w:szCs w:val="22"/>
            </w:rPr>
          </w:pPr>
          <w:hyperlink w:anchor="_Toc440825056"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_Toc440825056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465D04E7" w14:textId="7E9F3E62" w:rsidR="00841E41" w:rsidRDefault="00FD5E0F">
          <w:pPr>
            <w:pStyle w:val="TM3"/>
            <w:tabs>
              <w:tab w:val="right" w:leader="dot" w:pos="8395"/>
            </w:tabs>
            <w:rPr>
              <w:rFonts w:eastAsiaTheme="minorEastAsia"/>
              <w:noProof/>
              <w:color w:val="auto"/>
              <w:szCs w:val="22"/>
            </w:rPr>
          </w:pPr>
          <w:hyperlink w:anchor="_Toc440825057"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_Toc440825057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7991E250" w14:textId="4AEB7512" w:rsidR="00841E41" w:rsidRDefault="00FD5E0F">
          <w:pPr>
            <w:pStyle w:val="TM2"/>
            <w:tabs>
              <w:tab w:val="right" w:leader="dot" w:pos="8395"/>
            </w:tabs>
            <w:rPr>
              <w:rFonts w:eastAsiaTheme="minorEastAsia"/>
              <w:noProof/>
              <w:color w:val="auto"/>
              <w:szCs w:val="22"/>
            </w:rPr>
          </w:pPr>
          <w:hyperlink w:anchor="_Toc440825058" w:history="1">
            <w:r w:rsidR="00841E41" w:rsidRPr="004F1AE8">
              <w:rPr>
                <w:rStyle w:val="Lienhypertexte"/>
                <w:noProof/>
              </w:rPr>
              <w:t>B – Heuristiques d'amélioration</w:t>
            </w:r>
            <w:r w:rsidR="00841E41">
              <w:rPr>
                <w:noProof/>
                <w:webHidden/>
              </w:rPr>
              <w:tab/>
            </w:r>
            <w:r w:rsidR="00841E41">
              <w:rPr>
                <w:noProof/>
                <w:webHidden/>
              </w:rPr>
              <w:fldChar w:fldCharType="begin"/>
            </w:r>
            <w:r w:rsidR="00841E41">
              <w:rPr>
                <w:noProof/>
                <w:webHidden/>
              </w:rPr>
              <w:instrText xml:space="preserve"> PAGEREF _Toc440825058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6CA41371" w14:textId="34D410DD" w:rsidR="00841E41" w:rsidRDefault="00FD5E0F">
          <w:pPr>
            <w:pStyle w:val="TM3"/>
            <w:tabs>
              <w:tab w:val="right" w:leader="dot" w:pos="8395"/>
            </w:tabs>
            <w:rPr>
              <w:rFonts w:eastAsiaTheme="minorEastAsia"/>
              <w:noProof/>
              <w:color w:val="auto"/>
              <w:szCs w:val="22"/>
            </w:rPr>
          </w:pPr>
          <w:hyperlink w:anchor="_Toc440825059"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_Toc440825059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6D8AC3F8" w14:textId="47302D72" w:rsidR="00841E41" w:rsidRDefault="00FD5E0F">
          <w:pPr>
            <w:pStyle w:val="TM3"/>
            <w:tabs>
              <w:tab w:val="right" w:leader="dot" w:pos="8395"/>
            </w:tabs>
            <w:rPr>
              <w:rFonts w:eastAsiaTheme="minorEastAsia"/>
              <w:noProof/>
              <w:color w:val="auto"/>
              <w:szCs w:val="22"/>
            </w:rPr>
          </w:pPr>
          <w:hyperlink w:anchor="_Toc440825060"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_Toc440825060 \h </w:instrText>
            </w:r>
            <w:r w:rsidR="00841E41">
              <w:rPr>
                <w:noProof/>
                <w:webHidden/>
              </w:rPr>
            </w:r>
            <w:r w:rsidR="00841E41">
              <w:rPr>
                <w:noProof/>
                <w:webHidden/>
              </w:rPr>
              <w:fldChar w:fldCharType="separate"/>
            </w:r>
            <w:r w:rsidR="00183A29">
              <w:rPr>
                <w:noProof/>
                <w:webHidden/>
              </w:rPr>
              <w:t>4</w:t>
            </w:r>
            <w:r w:rsidR="00841E41">
              <w:rPr>
                <w:noProof/>
                <w:webHidden/>
              </w:rPr>
              <w:fldChar w:fldCharType="end"/>
            </w:r>
          </w:hyperlink>
        </w:p>
        <w:p w14:paraId="7F8CECE9" w14:textId="6E156773" w:rsidR="00841E41" w:rsidRDefault="00FD5E0F">
          <w:pPr>
            <w:pStyle w:val="TM2"/>
            <w:tabs>
              <w:tab w:val="right" w:leader="dot" w:pos="8395"/>
            </w:tabs>
            <w:rPr>
              <w:rFonts w:eastAsiaTheme="minorEastAsia"/>
              <w:noProof/>
              <w:color w:val="auto"/>
              <w:szCs w:val="22"/>
            </w:rPr>
          </w:pPr>
          <w:hyperlink w:anchor="_Toc440825061" w:history="1">
            <w:r w:rsidR="00841E41" w:rsidRPr="004F1AE8">
              <w:rPr>
                <w:rStyle w:val="Lienhypertexte"/>
                <w:noProof/>
              </w:rPr>
              <w:t>C – Recherche locale</w:t>
            </w:r>
            <w:r w:rsidR="00841E41">
              <w:rPr>
                <w:noProof/>
                <w:webHidden/>
              </w:rPr>
              <w:tab/>
            </w:r>
            <w:r w:rsidR="00841E41">
              <w:rPr>
                <w:noProof/>
                <w:webHidden/>
              </w:rPr>
              <w:fldChar w:fldCharType="begin"/>
            </w:r>
            <w:r w:rsidR="00841E41">
              <w:rPr>
                <w:noProof/>
                <w:webHidden/>
              </w:rPr>
              <w:instrText xml:space="preserve"> PAGEREF _Toc440825061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5C69B588" w14:textId="036D4387" w:rsidR="00841E41" w:rsidRDefault="00FD5E0F">
          <w:pPr>
            <w:pStyle w:val="TM3"/>
            <w:tabs>
              <w:tab w:val="right" w:leader="dot" w:pos="8395"/>
            </w:tabs>
            <w:rPr>
              <w:rFonts w:eastAsiaTheme="minorEastAsia"/>
              <w:noProof/>
              <w:color w:val="auto"/>
              <w:szCs w:val="22"/>
            </w:rPr>
          </w:pPr>
          <w:hyperlink w:anchor="_Toc440825062"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_Toc440825062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5E660B3B" w14:textId="3249E9E0" w:rsidR="00841E41" w:rsidRDefault="00FD5E0F">
          <w:pPr>
            <w:pStyle w:val="TM3"/>
            <w:tabs>
              <w:tab w:val="right" w:leader="dot" w:pos="8395"/>
            </w:tabs>
            <w:rPr>
              <w:rFonts w:eastAsiaTheme="minorEastAsia"/>
              <w:noProof/>
              <w:color w:val="auto"/>
              <w:szCs w:val="22"/>
            </w:rPr>
          </w:pPr>
          <w:hyperlink w:anchor="_Toc440825063"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_Toc440825063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0BC9B4B2" w14:textId="4356BA5A" w:rsidR="00841E41" w:rsidRDefault="00FD5E0F">
          <w:pPr>
            <w:pStyle w:val="TM3"/>
            <w:tabs>
              <w:tab w:val="right" w:leader="dot" w:pos="8395"/>
            </w:tabs>
            <w:rPr>
              <w:rFonts w:eastAsiaTheme="minorEastAsia"/>
              <w:noProof/>
              <w:color w:val="auto"/>
              <w:szCs w:val="22"/>
            </w:rPr>
          </w:pPr>
          <w:hyperlink w:anchor="_Toc440825064"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_Toc440825064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5425D778" w14:textId="067C5CFE" w:rsidR="00841E41" w:rsidRDefault="00FD5E0F">
          <w:pPr>
            <w:pStyle w:val="TM2"/>
            <w:tabs>
              <w:tab w:val="right" w:leader="dot" w:pos="8395"/>
            </w:tabs>
            <w:rPr>
              <w:rFonts w:eastAsiaTheme="minorEastAsia"/>
              <w:noProof/>
              <w:color w:val="auto"/>
              <w:szCs w:val="22"/>
            </w:rPr>
          </w:pPr>
          <w:hyperlink w:anchor="_Toc440825065" w:history="1">
            <w:r w:rsidR="00841E41" w:rsidRPr="004F1AE8">
              <w:rPr>
                <w:rStyle w:val="Lienhypertexte"/>
                <w:noProof/>
              </w:rPr>
              <w:t>D – Algorithme principal</w:t>
            </w:r>
            <w:r w:rsidR="00841E41">
              <w:rPr>
                <w:noProof/>
                <w:webHidden/>
              </w:rPr>
              <w:tab/>
            </w:r>
            <w:r w:rsidR="00841E41">
              <w:rPr>
                <w:noProof/>
                <w:webHidden/>
              </w:rPr>
              <w:fldChar w:fldCharType="begin"/>
            </w:r>
            <w:r w:rsidR="00841E41">
              <w:rPr>
                <w:noProof/>
                <w:webHidden/>
              </w:rPr>
              <w:instrText xml:space="preserve"> PAGEREF _Toc440825065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4AC80962" w14:textId="105EF2F6" w:rsidR="00841E41" w:rsidRDefault="00FD5E0F">
          <w:pPr>
            <w:pStyle w:val="TM3"/>
            <w:tabs>
              <w:tab w:val="right" w:leader="dot" w:pos="8395"/>
            </w:tabs>
            <w:rPr>
              <w:rFonts w:eastAsiaTheme="minorEastAsia"/>
              <w:noProof/>
              <w:color w:val="auto"/>
              <w:szCs w:val="22"/>
            </w:rPr>
          </w:pPr>
          <w:hyperlink w:anchor="_Toc440825066" w:history="1">
            <w:r w:rsidR="00841E41" w:rsidRPr="004F1AE8">
              <w:rPr>
                <w:rStyle w:val="Lienhypertexte"/>
                <w:noProof/>
              </w:rPr>
              <w:t>Présentation</w:t>
            </w:r>
            <w:r w:rsidR="00841E41">
              <w:rPr>
                <w:noProof/>
                <w:webHidden/>
              </w:rPr>
              <w:tab/>
            </w:r>
            <w:r w:rsidR="00841E41">
              <w:rPr>
                <w:noProof/>
                <w:webHidden/>
              </w:rPr>
              <w:fldChar w:fldCharType="begin"/>
            </w:r>
            <w:r w:rsidR="00841E41">
              <w:rPr>
                <w:noProof/>
                <w:webHidden/>
              </w:rPr>
              <w:instrText xml:space="preserve"> PAGEREF _Toc440825066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771CD8ED" w14:textId="59377CF7" w:rsidR="00841E41" w:rsidRDefault="00FD5E0F">
          <w:pPr>
            <w:pStyle w:val="TM3"/>
            <w:tabs>
              <w:tab w:val="right" w:leader="dot" w:pos="8395"/>
            </w:tabs>
            <w:rPr>
              <w:rFonts w:eastAsiaTheme="minorEastAsia"/>
              <w:noProof/>
              <w:color w:val="auto"/>
              <w:szCs w:val="22"/>
            </w:rPr>
          </w:pPr>
          <w:hyperlink w:anchor="_Toc440825067" w:history="1">
            <w:r w:rsidR="00841E41" w:rsidRPr="004F1AE8">
              <w:rPr>
                <w:rStyle w:val="Lienhypertexte"/>
                <w:noProof/>
              </w:rPr>
              <w:t>Algorithme</w:t>
            </w:r>
            <w:r w:rsidR="00841E41">
              <w:rPr>
                <w:noProof/>
                <w:webHidden/>
              </w:rPr>
              <w:tab/>
            </w:r>
            <w:r w:rsidR="00841E41">
              <w:rPr>
                <w:noProof/>
                <w:webHidden/>
              </w:rPr>
              <w:fldChar w:fldCharType="begin"/>
            </w:r>
            <w:r w:rsidR="00841E41">
              <w:rPr>
                <w:noProof/>
                <w:webHidden/>
              </w:rPr>
              <w:instrText xml:space="preserve"> PAGEREF _Toc440825067 \h </w:instrText>
            </w:r>
            <w:r w:rsidR="00841E41">
              <w:rPr>
                <w:noProof/>
                <w:webHidden/>
              </w:rPr>
            </w:r>
            <w:r w:rsidR="00841E41">
              <w:rPr>
                <w:noProof/>
                <w:webHidden/>
              </w:rPr>
              <w:fldChar w:fldCharType="separate"/>
            </w:r>
            <w:r w:rsidR="00183A29">
              <w:rPr>
                <w:noProof/>
                <w:webHidden/>
              </w:rPr>
              <w:t>5</w:t>
            </w:r>
            <w:r w:rsidR="00841E41">
              <w:rPr>
                <w:noProof/>
                <w:webHidden/>
              </w:rPr>
              <w:fldChar w:fldCharType="end"/>
            </w:r>
          </w:hyperlink>
        </w:p>
        <w:p w14:paraId="28BB049E" w14:textId="6E23E9ED" w:rsidR="00841E41" w:rsidRDefault="00FD5E0F">
          <w:pPr>
            <w:pStyle w:val="TM3"/>
            <w:tabs>
              <w:tab w:val="right" w:leader="dot" w:pos="8395"/>
            </w:tabs>
            <w:rPr>
              <w:rFonts w:eastAsiaTheme="minorEastAsia"/>
              <w:noProof/>
              <w:color w:val="auto"/>
              <w:szCs w:val="22"/>
            </w:rPr>
          </w:pPr>
          <w:hyperlink w:anchor="_Toc440825068" w:history="1">
            <w:r w:rsidR="00841E41" w:rsidRPr="004F1AE8">
              <w:rPr>
                <w:rStyle w:val="Lienhypertexte"/>
                <w:noProof/>
              </w:rPr>
              <w:t>Implémentation</w:t>
            </w:r>
            <w:r w:rsidR="00841E41">
              <w:rPr>
                <w:noProof/>
                <w:webHidden/>
              </w:rPr>
              <w:tab/>
            </w:r>
            <w:r w:rsidR="00841E41">
              <w:rPr>
                <w:noProof/>
                <w:webHidden/>
              </w:rPr>
              <w:fldChar w:fldCharType="begin"/>
            </w:r>
            <w:r w:rsidR="00841E41">
              <w:rPr>
                <w:noProof/>
                <w:webHidden/>
              </w:rPr>
              <w:instrText xml:space="preserve"> PAGEREF _Toc440825068 \h </w:instrText>
            </w:r>
            <w:r w:rsidR="00841E41">
              <w:rPr>
                <w:noProof/>
                <w:webHidden/>
              </w:rPr>
            </w:r>
            <w:r w:rsidR="00841E41">
              <w:rPr>
                <w:noProof/>
                <w:webHidden/>
              </w:rPr>
              <w:fldChar w:fldCharType="separate"/>
            </w:r>
            <w:r w:rsidR="00183A29">
              <w:rPr>
                <w:noProof/>
                <w:webHidden/>
              </w:rPr>
              <w:t>6</w:t>
            </w:r>
            <w:r w:rsidR="00841E41">
              <w:rPr>
                <w:noProof/>
                <w:webHidden/>
              </w:rPr>
              <w:fldChar w:fldCharType="end"/>
            </w:r>
          </w:hyperlink>
        </w:p>
        <w:p w14:paraId="29ACF971" w14:textId="034DC34F" w:rsidR="00841E41" w:rsidRDefault="00FD5E0F">
          <w:pPr>
            <w:pStyle w:val="TM1"/>
            <w:tabs>
              <w:tab w:val="right" w:leader="dot" w:pos="8395"/>
            </w:tabs>
            <w:rPr>
              <w:rFonts w:eastAsiaTheme="minorEastAsia"/>
              <w:noProof/>
              <w:color w:val="auto"/>
              <w:szCs w:val="22"/>
            </w:rPr>
          </w:pPr>
          <w:hyperlink w:anchor="_Toc440825069" w:history="1">
            <w:r w:rsidR="00841E41" w:rsidRPr="004F1AE8">
              <w:rPr>
                <w:rStyle w:val="Lienhypertexte"/>
                <w:noProof/>
              </w:rPr>
              <w:t>III – Résultats et performances</w:t>
            </w:r>
            <w:r w:rsidR="00841E41">
              <w:rPr>
                <w:noProof/>
                <w:webHidden/>
              </w:rPr>
              <w:tab/>
            </w:r>
            <w:r w:rsidR="00841E41">
              <w:rPr>
                <w:noProof/>
                <w:webHidden/>
              </w:rPr>
              <w:fldChar w:fldCharType="begin"/>
            </w:r>
            <w:r w:rsidR="00841E41">
              <w:rPr>
                <w:noProof/>
                <w:webHidden/>
              </w:rPr>
              <w:instrText xml:space="preserve"> PAGEREF _Toc440825069 \h </w:instrText>
            </w:r>
            <w:r w:rsidR="00841E41">
              <w:rPr>
                <w:noProof/>
                <w:webHidden/>
              </w:rPr>
            </w:r>
            <w:r w:rsidR="00841E41">
              <w:rPr>
                <w:noProof/>
                <w:webHidden/>
              </w:rPr>
              <w:fldChar w:fldCharType="separate"/>
            </w:r>
            <w:r w:rsidR="00183A29">
              <w:rPr>
                <w:noProof/>
                <w:webHidden/>
              </w:rPr>
              <w:t>7</w:t>
            </w:r>
            <w:r w:rsidR="00841E41">
              <w:rPr>
                <w:noProof/>
                <w:webHidden/>
              </w:rPr>
              <w:fldChar w:fldCharType="end"/>
            </w:r>
          </w:hyperlink>
        </w:p>
        <w:p w14:paraId="6BEA27EF" w14:textId="175637D1" w:rsidR="00841E41" w:rsidRDefault="00FD5E0F">
          <w:pPr>
            <w:pStyle w:val="TM2"/>
            <w:tabs>
              <w:tab w:val="right" w:leader="dot" w:pos="8395"/>
            </w:tabs>
            <w:rPr>
              <w:rFonts w:eastAsiaTheme="minorEastAsia"/>
              <w:noProof/>
              <w:color w:val="auto"/>
              <w:szCs w:val="22"/>
            </w:rPr>
          </w:pPr>
          <w:hyperlink w:anchor="_Toc440825070" w:history="1">
            <w:r w:rsidR="00841E41" w:rsidRPr="004F1AE8">
              <w:rPr>
                <w:rStyle w:val="Lienhypertexte"/>
                <w:noProof/>
              </w:rPr>
              <w:t>A - Présentation du programme</w:t>
            </w:r>
            <w:r w:rsidR="00841E41">
              <w:rPr>
                <w:noProof/>
                <w:webHidden/>
              </w:rPr>
              <w:tab/>
            </w:r>
            <w:r w:rsidR="00841E41">
              <w:rPr>
                <w:noProof/>
                <w:webHidden/>
              </w:rPr>
              <w:fldChar w:fldCharType="begin"/>
            </w:r>
            <w:r w:rsidR="00841E41">
              <w:rPr>
                <w:noProof/>
                <w:webHidden/>
              </w:rPr>
              <w:instrText xml:space="preserve"> PAGEREF _Toc440825070 \h </w:instrText>
            </w:r>
            <w:r w:rsidR="00841E41">
              <w:rPr>
                <w:noProof/>
                <w:webHidden/>
              </w:rPr>
            </w:r>
            <w:r w:rsidR="00841E41">
              <w:rPr>
                <w:noProof/>
                <w:webHidden/>
              </w:rPr>
              <w:fldChar w:fldCharType="separate"/>
            </w:r>
            <w:r w:rsidR="00183A29">
              <w:rPr>
                <w:noProof/>
                <w:webHidden/>
              </w:rPr>
              <w:t>7</w:t>
            </w:r>
            <w:r w:rsidR="00841E41">
              <w:rPr>
                <w:noProof/>
                <w:webHidden/>
              </w:rPr>
              <w:fldChar w:fldCharType="end"/>
            </w:r>
          </w:hyperlink>
        </w:p>
        <w:p w14:paraId="110AEB65" w14:textId="04F92309" w:rsidR="00841E41" w:rsidRDefault="00FD5E0F">
          <w:pPr>
            <w:pStyle w:val="TM2"/>
            <w:tabs>
              <w:tab w:val="right" w:leader="dot" w:pos="8395"/>
            </w:tabs>
            <w:rPr>
              <w:rFonts w:eastAsiaTheme="minorEastAsia"/>
              <w:noProof/>
              <w:color w:val="auto"/>
              <w:szCs w:val="22"/>
            </w:rPr>
          </w:pPr>
          <w:hyperlink w:anchor="_Toc440825071" w:history="1">
            <w:r w:rsidR="00841E41" w:rsidRPr="004F1AE8">
              <w:rPr>
                <w:rStyle w:val="Lienhypertexte"/>
                <w:noProof/>
              </w:rPr>
              <w:t>B – Tests et analyse</w:t>
            </w:r>
            <w:r w:rsidR="00841E41">
              <w:rPr>
                <w:noProof/>
                <w:webHidden/>
              </w:rPr>
              <w:tab/>
            </w:r>
            <w:r w:rsidR="00841E41">
              <w:rPr>
                <w:noProof/>
                <w:webHidden/>
              </w:rPr>
              <w:fldChar w:fldCharType="begin"/>
            </w:r>
            <w:r w:rsidR="00841E41">
              <w:rPr>
                <w:noProof/>
                <w:webHidden/>
              </w:rPr>
              <w:instrText xml:space="preserve"> PAGEREF _Toc440825071 \h </w:instrText>
            </w:r>
            <w:r w:rsidR="00841E41">
              <w:rPr>
                <w:noProof/>
                <w:webHidden/>
              </w:rPr>
            </w:r>
            <w:r w:rsidR="00841E41">
              <w:rPr>
                <w:noProof/>
                <w:webHidden/>
              </w:rPr>
              <w:fldChar w:fldCharType="separate"/>
            </w:r>
            <w:r w:rsidR="00183A29">
              <w:rPr>
                <w:noProof/>
                <w:webHidden/>
              </w:rPr>
              <w:t>7</w:t>
            </w:r>
            <w:r w:rsidR="00841E41">
              <w:rPr>
                <w:noProof/>
                <w:webHidden/>
              </w:rPr>
              <w:fldChar w:fldCharType="end"/>
            </w:r>
          </w:hyperlink>
        </w:p>
        <w:p w14:paraId="6AF546FF" w14:textId="76320291" w:rsidR="00841E41" w:rsidRDefault="00FD5E0F">
          <w:pPr>
            <w:pStyle w:val="TM1"/>
            <w:tabs>
              <w:tab w:val="right" w:leader="dot" w:pos="8395"/>
            </w:tabs>
            <w:rPr>
              <w:rFonts w:eastAsiaTheme="minorEastAsia"/>
              <w:noProof/>
              <w:color w:val="auto"/>
              <w:szCs w:val="22"/>
            </w:rPr>
          </w:pPr>
          <w:hyperlink w:anchor="_Toc440825072" w:history="1">
            <w:r w:rsidR="00841E41" w:rsidRPr="004F1AE8">
              <w:rPr>
                <w:rStyle w:val="Lienhypertexte"/>
                <w:noProof/>
              </w:rPr>
              <w:t>Conclusion</w:t>
            </w:r>
            <w:r w:rsidR="00841E41">
              <w:rPr>
                <w:noProof/>
                <w:webHidden/>
              </w:rPr>
              <w:tab/>
            </w:r>
            <w:r w:rsidR="00841E41">
              <w:rPr>
                <w:noProof/>
                <w:webHidden/>
              </w:rPr>
              <w:fldChar w:fldCharType="begin"/>
            </w:r>
            <w:r w:rsidR="00841E41">
              <w:rPr>
                <w:noProof/>
                <w:webHidden/>
              </w:rPr>
              <w:instrText xml:space="preserve"> PAGEREF _Toc440825072 \h </w:instrText>
            </w:r>
            <w:r w:rsidR="00841E41">
              <w:rPr>
                <w:noProof/>
                <w:webHidden/>
              </w:rPr>
            </w:r>
            <w:r w:rsidR="00841E41">
              <w:rPr>
                <w:noProof/>
                <w:webHidden/>
              </w:rPr>
              <w:fldChar w:fldCharType="separate"/>
            </w:r>
            <w:r w:rsidR="00183A29">
              <w:rPr>
                <w:noProof/>
                <w:webHidden/>
              </w:rPr>
              <w:t>9</w:t>
            </w:r>
            <w:r w:rsidR="00841E41">
              <w:rPr>
                <w:noProof/>
                <w:webHidden/>
              </w:rPr>
              <w:fldChar w:fldCharType="end"/>
            </w:r>
          </w:hyperlink>
        </w:p>
        <w:p w14:paraId="326E3650" w14:textId="1DEC949C" w:rsidR="009864A9" w:rsidRPr="006F12B4" w:rsidRDefault="00C042CF" w:rsidP="006F12B4">
          <w:r>
            <w:rPr>
              <w:b/>
              <w:bCs/>
            </w:rPr>
            <w:fldChar w:fldCharType="end"/>
          </w:r>
        </w:p>
      </w:sdtContent>
    </w:sdt>
    <w:p w14:paraId="326E3651" w14:textId="77777777" w:rsidR="00D24EF3" w:rsidRDefault="00C042CF" w:rsidP="00C042CF">
      <w:pPr>
        <w:pStyle w:val="Titre1"/>
      </w:pPr>
      <w:bookmarkStart w:id="0" w:name="_Toc440825048"/>
      <w:r>
        <w:lastRenderedPageBreak/>
        <w:t>Introduction</w:t>
      </w:r>
      <w:bookmarkEnd w:id="0"/>
    </w:p>
    <w:p w14:paraId="7BEFE173" w14:textId="61CF77F0" w:rsidR="00B20315" w:rsidRDefault="00C042CF" w:rsidP="00C042CF">
      <w:r>
        <w:t xml:space="preserve">Ce projet s'inscrit dans le cursus de seconde année à l'ISIMA. </w:t>
      </w:r>
      <w:r w:rsidR="00B20315">
        <w:t>Nous devons ici traiter de problèmes de tournées de véhicules chez des clients qui disposent d'une heure d'ouverture et de fermeture.</w:t>
      </w:r>
    </w:p>
    <w:p w14:paraId="6F392C05" w14:textId="6B8C5D2E" w:rsidR="00B20315" w:rsidRDefault="00B20315" w:rsidP="00C042CF">
      <w:r>
        <w:t>Nous disposons également d'un dépôt ayant un horaire d'ouverture et de fermeture. Le nombre de véhicule mis à disposition est illimité, ce qui signifie que le nombre de tournées que nous pouvons effectuer l'est aussi. Il faut tout de même prendre en compte le chargement des véhicules qui ne peut pas excéder une certaine valeur.</w:t>
      </w:r>
    </w:p>
    <w:p w14:paraId="241CF8B7" w14:textId="6FBBC827" w:rsidR="00B20315" w:rsidRDefault="00B20315" w:rsidP="00C042CF">
      <w:r>
        <w:t>Nous devons traiter tous les clients d'une tournée définie à l'aide d'un seul véhicule et en une seule fois, nous ne pouvons pas retourner au dépôt au cours de la tournée.</w:t>
      </w:r>
    </w:p>
    <w:p w14:paraId="2239CA02" w14:textId="4346FAD9" w:rsidR="00286D0F" w:rsidRDefault="00B20315" w:rsidP="00F3335E">
      <w:pPr>
        <w:rPr>
          <w:rFonts w:eastAsiaTheme="minorEastAsia"/>
        </w:rPr>
      </w:pPr>
      <w:r>
        <w:rPr>
          <w:rFonts w:eastAsiaTheme="minorEastAsia"/>
        </w:rPr>
        <w:t>Le problème ici est donc de trouver une solution dans laquelle nous avons un nombre minimum de tournées qui satisfont les conditions énoncées ci-dessus et également de minimiser la distance totale des tournées.</w:t>
      </w:r>
    </w:p>
    <w:p w14:paraId="7CAAE603" w14:textId="51092A30" w:rsidR="00B20315" w:rsidRDefault="00B20315" w:rsidP="00F3335E">
      <w:r>
        <w:rPr>
          <w:rFonts w:eastAsiaTheme="minorEastAsia"/>
        </w:rPr>
        <w:t>Dans un premier temps nous construiront une solution de base à l'aide d'une heuristique d'insertion, puis nous améliorerons cette solution avec plusieurs heuristiques. Enfin une méta-heuristique va permettre d'améliorer encore plus la solution obtenue.</w:t>
      </w:r>
    </w:p>
    <w:p w14:paraId="3ADD5A88" w14:textId="5B1748DE" w:rsidR="007C22D3" w:rsidRDefault="007C22D3" w:rsidP="007C22D3">
      <w:pPr>
        <w:pStyle w:val="Titre1"/>
      </w:pPr>
      <w:bookmarkStart w:id="1" w:name="_Toc440825049"/>
      <w:r>
        <w:lastRenderedPageBreak/>
        <w:t>I – Etude du problème</w:t>
      </w:r>
      <w:bookmarkEnd w:id="1"/>
    </w:p>
    <w:p w14:paraId="5815A10F" w14:textId="64F4AC3E" w:rsidR="00DB4716" w:rsidRDefault="00553ABD" w:rsidP="00DB4716">
      <w:r>
        <w:t xml:space="preserve">Le problème consiste à déterminer un nombre de tournée minimal à créer afin de pouvoir desservir un nombre de clients définis. Nous disposons d'informations sur le client, comme ses horaires d'ouverture et de fermeture, la quantité de marchandise qu'il souhaite, son temps de service. Nous disposons aussi </w:t>
      </w:r>
      <w:r w:rsidR="00405DC9">
        <w:t>d'une grille dans laquelle figure les distances entre chaque client que nous gérons. Notons que chaque client n'est pas forcément relié par une route.</w:t>
      </w:r>
    </w:p>
    <w:p w14:paraId="3977CFFE" w14:textId="52BE606E" w:rsidR="00405DC9" w:rsidRDefault="00405DC9" w:rsidP="00DB4716">
      <w:r>
        <w:t>Le dépôt va constituer le point de départ et d'arrivé pour chaque tournée que nous effectuerons. Ce dépôt dispose d'un nombre de véhicule illimité ce qui nous permet de créer autant de tournées que nous le souhaitons.</w:t>
      </w:r>
    </w:p>
    <w:p w14:paraId="0E6EFBCB" w14:textId="1DB8B8F1" w:rsidR="00405DC9" w:rsidRPr="00DB4716" w:rsidRDefault="00405DC9" w:rsidP="00DB4716">
      <w:r>
        <w:t>Il est nécessaire de servir tous les clients et ceux en une seule fois. Les tournées doivent s'effectuer sans retour au dépôt au milieu de celle-ci.</w:t>
      </w:r>
    </w:p>
    <w:p w14:paraId="5D271B6F" w14:textId="7821A152" w:rsidR="0011787A" w:rsidRDefault="0011787A" w:rsidP="0011787A">
      <w:pPr>
        <w:pStyle w:val="Titre2"/>
      </w:pPr>
      <w:bookmarkStart w:id="2" w:name="_Toc440825050"/>
      <w:r>
        <w:t>A – Génération d’une solution</w:t>
      </w:r>
      <w:bookmarkEnd w:id="2"/>
    </w:p>
    <w:p w14:paraId="4965D21C" w14:textId="4E082CC8" w:rsidR="003F7557" w:rsidRDefault="003F7557" w:rsidP="003F7557">
      <w:r>
        <w:t xml:space="preserve">Pour générer une </w:t>
      </w:r>
      <w:r w:rsidR="00751693">
        <w:t>première</w:t>
      </w:r>
      <w:r>
        <w:t xml:space="preserve"> solution, nous avons 2 options.</w:t>
      </w:r>
    </w:p>
    <w:p w14:paraId="290A7E79" w14:textId="6196A139" w:rsidR="003F7557" w:rsidRDefault="003F7557" w:rsidP="003F7557">
      <w:r>
        <w:t>Une première consiste à créer une tournée par client. Ainsi nous sommes sur que cette solution est réalisable.</w:t>
      </w:r>
    </w:p>
    <w:p w14:paraId="06901C34" w14:textId="52C9809C" w:rsidR="003F7557" w:rsidRPr="00DB4716" w:rsidRDefault="003F7557" w:rsidP="003F7557">
      <w:r>
        <w:t>Une seconde approche va consister à créer des tournées avec un client de base et ajouter un client à la fin de cette tournée tant que c'est possible. Lorsqu'on ne peut plus ajouter de clients, nous créons une nouvelle tournée et continuons. Ceci est à faire tant qu'il reste des clients non traités.</w:t>
      </w:r>
    </w:p>
    <w:p w14:paraId="6851AD13" w14:textId="7C6958B7" w:rsidR="0011787A" w:rsidRDefault="0011787A" w:rsidP="0011787A">
      <w:pPr>
        <w:pStyle w:val="Titre2"/>
      </w:pPr>
      <w:bookmarkStart w:id="3" w:name="_Toc440825051"/>
      <w:r>
        <w:t>B – Amélioration de cette solution</w:t>
      </w:r>
      <w:bookmarkEnd w:id="3"/>
    </w:p>
    <w:p w14:paraId="6FEB467B" w14:textId="32933829" w:rsidR="00DB4716" w:rsidRDefault="003F7557" w:rsidP="00DB4716">
      <w:r>
        <w:t>Une fois une solution de base établie, il faut améliorer cette solution. Pour l'améliorer, nous pouvons utiliser successivement des heuristiques d'amélioration.</w:t>
      </w:r>
    </w:p>
    <w:p w14:paraId="2525B4BB" w14:textId="39A56FD4" w:rsidR="003F7557" w:rsidRDefault="003F7557" w:rsidP="00DB4716">
      <w:r>
        <w:t xml:space="preserve">Une </w:t>
      </w:r>
      <w:r w:rsidR="00512B97">
        <w:t>première</w:t>
      </w:r>
      <w:r>
        <w:t xml:space="preserve"> heuristique va permuter les fins de deux tournées. Ainsi il est possible de fermer des tournées si on </w:t>
      </w:r>
      <w:r w:rsidR="00512B97">
        <w:t>ajoute toute une tournée à la fin d'une autre.</w:t>
      </w:r>
    </w:p>
    <w:p w14:paraId="414CC81A" w14:textId="74733ECF" w:rsidR="00512B97" w:rsidRDefault="00512B97" w:rsidP="00DB4716">
      <w:r>
        <w:t xml:space="preserve">Une autre </w:t>
      </w:r>
      <w:r w:rsidR="00751693">
        <w:t>heuristique</w:t>
      </w:r>
      <w:r>
        <w:t xml:space="preserve"> va tester s'il est possible de déplacer un client d'une tournée dans une autre tournée. De cette manière, nous supprimons successivement des clients dans certaines tournées et donc on en limite le nombre.</w:t>
      </w:r>
    </w:p>
    <w:p w14:paraId="79BA957A" w14:textId="27E5AD02" w:rsidR="00512B97" w:rsidRDefault="00512B97" w:rsidP="00DB4716">
      <w:r>
        <w:t>Enfin une dernière heuristique va échanger deux clients de deux tournées.</w:t>
      </w:r>
    </w:p>
    <w:p w14:paraId="4469BF88" w14:textId="15A2B21C" w:rsidR="00512B97" w:rsidRPr="00DB4716" w:rsidRDefault="00512B97" w:rsidP="00DB4716">
      <w:r>
        <w:t>En utilisant successivement ces heuristiques et en réitérant tant qu'on améliore notre solution, il est possible d'obtenir de très bonnes solutions.</w:t>
      </w:r>
    </w:p>
    <w:p w14:paraId="498ECD03" w14:textId="44EF24A2" w:rsidR="0011787A" w:rsidRDefault="0011787A" w:rsidP="0011787A">
      <w:pPr>
        <w:pStyle w:val="Titre2"/>
      </w:pPr>
      <w:bookmarkStart w:id="4" w:name="_Toc440825052"/>
      <w:r>
        <w:t>C – Fabrication de meilleur</w:t>
      </w:r>
      <w:r w:rsidR="00751693">
        <w:t>e</w:t>
      </w:r>
      <w:r>
        <w:t>s solutions</w:t>
      </w:r>
      <w:bookmarkEnd w:id="4"/>
    </w:p>
    <w:p w14:paraId="6895AD68" w14:textId="043D7647" w:rsidR="00DB4716" w:rsidRPr="00DB4716" w:rsidRDefault="00751693" w:rsidP="00DB4716">
      <w:r>
        <w:t>Afin de fabriquer de meilleures solutions, nous allons utiliser une méta-heuristique qui va partir d'une solution de base, l'améliorer tant que possible. Ensuite nous regardons si cette solution obtenue est meilleure que celle de base (en temps ou en nombre de tournées). Si c'est le cas, on sauvegarde cette solution. Nous répétons ce processus sur un nombre d'itération maximal.</w:t>
      </w:r>
    </w:p>
    <w:p w14:paraId="7C7657A6" w14:textId="530402CF" w:rsidR="007C22D3" w:rsidRDefault="007C22D3" w:rsidP="007C22D3">
      <w:pPr>
        <w:pStyle w:val="Titre1"/>
      </w:pPr>
      <w:bookmarkStart w:id="5" w:name="_Toc440825053"/>
      <w:r>
        <w:lastRenderedPageBreak/>
        <w:t xml:space="preserve">II – Présentation </w:t>
      </w:r>
      <w:r w:rsidR="002666CA">
        <w:t>de la solution</w:t>
      </w:r>
      <w:bookmarkEnd w:id="5"/>
    </w:p>
    <w:p w14:paraId="744A5BEA" w14:textId="68E824FD" w:rsidR="00062698" w:rsidRDefault="00062698" w:rsidP="00062698">
      <w:pPr>
        <w:pStyle w:val="Titre2"/>
      </w:pPr>
      <w:bookmarkStart w:id="6" w:name="_Toc440825054"/>
      <w:r>
        <w:t xml:space="preserve">A – </w:t>
      </w:r>
      <w:r w:rsidR="00DB4716">
        <w:t>Heuristique de construction</w:t>
      </w:r>
      <w:bookmarkEnd w:id="6"/>
    </w:p>
    <w:p w14:paraId="0D7C39A7" w14:textId="51071475" w:rsidR="00062698" w:rsidRDefault="00062698" w:rsidP="00062698">
      <w:pPr>
        <w:pStyle w:val="Titre3"/>
      </w:pPr>
      <w:bookmarkStart w:id="7" w:name="_Toc440825055"/>
      <w:r>
        <w:t>Présentation</w:t>
      </w:r>
      <w:bookmarkEnd w:id="7"/>
    </w:p>
    <w:p w14:paraId="56264BFB" w14:textId="5A30C5ED" w:rsidR="00DB4716" w:rsidRPr="00DB4716" w:rsidRDefault="00751693" w:rsidP="00DB4716">
      <w:r>
        <w:t>L'heuristique que nous avons implémentée ici est une heuristique d'insertion. Nous allons partir de notre liste de clients que nous mélangeons puis nous prenons le premier client pour créer le début de la tournées (en n'oubliant pas de dépôt). Nous recherchons ensuite un client à insérer en fin de cette tournée. Si aucun client ne peut être inséré, nous créons une nouvelle tournée. Ce processus est à refaire tant qu'il reste des clients non traités.</w:t>
      </w:r>
    </w:p>
    <w:p w14:paraId="17A8A380" w14:textId="425542DF" w:rsidR="00062698" w:rsidRDefault="00062698" w:rsidP="00062698">
      <w:pPr>
        <w:pStyle w:val="Titre3"/>
      </w:pPr>
      <w:bookmarkStart w:id="8" w:name="_Toc440825056"/>
      <w:r>
        <w:t>Algorithme</w:t>
      </w:r>
      <w:bookmarkEnd w:id="8"/>
    </w:p>
    <w:p w14:paraId="49F2ECA9"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Créer une tournée vide</w:t>
      </w:r>
    </w:p>
    <w:p w14:paraId="076DEA96"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Faire</w:t>
      </w:r>
    </w:p>
    <w:p w14:paraId="1ECD3225"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Rechercher un client satisfaisant</w:t>
      </w:r>
    </w:p>
    <w:p w14:paraId="41096B04"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charge de la tournée</w:t>
      </w:r>
    </w:p>
    <w:p w14:paraId="215B4D6D"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La fenêtre de temps</w:t>
      </w:r>
    </w:p>
    <w:p w14:paraId="46B60153"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il existe </w:t>
      </w:r>
      <w:r>
        <w:rPr>
          <w:rFonts w:ascii="Courier New" w:hAnsi="Courier New" w:cs="Courier New"/>
          <w:b/>
          <w:bCs/>
          <w:color w:val="0000FF"/>
          <w:sz w:val="20"/>
          <w:highlight w:val="white"/>
        </w:rPr>
        <w:t>Alors</w:t>
      </w:r>
    </w:p>
    <w:p w14:paraId="4F5DA5DE"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L'inserer dans la tournée</w:t>
      </w:r>
    </w:p>
    <w:p w14:paraId="56B111E2"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6207FBF1" w14:textId="77777777" w:rsidR="00751693" w:rsidRDefault="00751693"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Créer une nouvelle tournée</w:t>
      </w:r>
    </w:p>
    <w:p w14:paraId="3B105190" w14:textId="6D62BA64" w:rsidR="008F60F8" w:rsidRDefault="008F60F8" w:rsidP="00751693">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CDFE038" w14:textId="67593B84" w:rsidR="00DB4716" w:rsidRPr="00DB4716" w:rsidRDefault="00751693" w:rsidP="00751693">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il reste des clients libres</w:t>
      </w:r>
    </w:p>
    <w:p w14:paraId="5BF34957" w14:textId="5A0D6D3E" w:rsidR="00062698" w:rsidRDefault="00062698" w:rsidP="00062698">
      <w:pPr>
        <w:pStyle w:val="Titre3"/>
      </w:pPr>
      <w:bookmarkStart w:id="9" w:name="_Toc440825057"/>
      <w:r>
        <w:t>Implémentation</w:t>
      </w:r>
      <w:bookmarkEnd w:id="9"/>
    </w:p>
    <w:p w14:paraId="23A983CF" w14:textId="1DFB4491" w:rsidR="00DB4716" w:rsidRPr="00DB4716" w:rsidRDefault="00751693" w:rsidP="00DB4716">
      <w:r>
        <w:t xml:space="preserve">Cet algorithme est implémenté dans le fichier algorithms.cpp, avec la méthode </w:t>
      </w:r>
      <w:r w:rsidRPr="00751693">
        <w:rPr>
          <w:i/>
        </w:rPr>
        <w:t>insertion()</w:t>
      </w:r>
      <w:r>
        <w:t>.</w:t>
      </w:r>
    </w:p>
    <w:p w14:paraId="77E73F6C" w14:textId="39C82E28" w:rsidR="00062698" w:rsidRDefault="00062698" w:rsidP="00062698">
      <w:pPr>
        <w:pStyle w:val="Titre2"/>
      </w:pPr>
      <w:bookmarkStart w:id="10" w:name="_Toc440825058"/>
      <w:r>
        <w:t xml:space="preserve">B – </w:t>
      </w:r>
      <w:r w:rsidR="009309EF">
        <w:t>Heuristiques d'amélioration</w:t>
      </w:r>
      <w:bookmarkEnd w:id="10"/>
    </w:p>
    <w:p w14:paraId="7D78FBF4" w14:textId="77777777" w:rsidR="00062698" w:rsidRDefault="00062698" w:rsidP="00062698">
      <w:pPr>
        <w:pStyle w:val="Titre3"/>
      </w:pPr>
      <w:bookmarkStart w:id="11" w:name="_Toc440825059"/>
      <w:r>
        <w:t>Présentation</w:t>
      </w:r>
      <w:bookmarkEnd w:id="11"/>
    </w:p>
    <w:p w14:paraId="2334678A" w14:textId="44367E51" w:rsidR="00C82626" w:rsidRDefault="009309EF" w:rsidP="00C82626">
      <w:r>
        <w:t>Nous disposons de 3 heuristiques d'améliorations principales.</w:t>
      </w:r>
    </w:p>
    <w:p w14:paraId="3584D6F0" w14:textId="5D53F84B" w:rsidR="009309EF" w:rsidRDefault="009309EF" w:rsidP="00C82626">
      <w:r>
        <w:t>La première heuristique est de type 2 opt. Cette heuristique va tenter d'échanger les fins de deux tournées choisies dans la solution, tout en veillant au respect des contraintes de la solution (fenêtres de temps, charges). Nous allons également trouver sa variante 2 opt* contenant le cas particulier où nous allons concaténer toute une tournée à la fin d'une autre.</w:t>
      </w:r>
    </w:p>
    <w:p w14:paraId="4DF8D018" w14:textId="71BAF9AB" w:rsidR="009309EF" w:rsidRDefault="009309EF" w:rsidP="00C82626">
      <w:r>
        <w:t>La seconde heuristique que nous utilisons est de type or opt. Ici, nous voulons déplacer un client se trouvant dans une tournée, vers une autre tournée, toujours en respectant les contraintes. Nous trouvons aussi sa variante or opt* concernant le cas où nous déplaçons un client qui compose une tournée à lui seul.</w:t>
      </w:r>
    </w:p>
    <w:p w14:paraId="2D090E22" w14:textId="69467ED5" w:rsidR="009309EF" w:rsidRPr="00C82626" w:rsidRDefault="009309EF" w:rsidP="00C82626">
      <w:r>
        <w:t xml:space="preserve">Enfin la dernière heuristique est une heuristique de type cross. Son rôle est d'échanger deux clients </w:t>
      </w:r>
      <w:r w:rsidR="00026002">
        <w:t>situés dans 2 tournées différentes.</w:t>
      </w:r>
    </w:p>
    <w:p w14:paraId="3A4574E5" w14:textId="7D45040D" w:rsidR="00062698" w:rsidRDefault="00062698" w:rsidP="00062698">
      <w:pPr>
        <w:pStyle w:val="Titre3"/>
      </w:pPr>
      <w:bookmarkStart w:id="12" w:name="_Toc440825060"/>
      <w:r>
        <w:t>Implémentation</w:t>
      </w:r>
      <w:bookmarkEnd w:id="12"/>
    </w:p>
    <w:p w14:paraId="1B414729" w14:textId="00DC518B" w:rsidR="00C82626" w:rsidRDefault="00026002" w:rsidP="00C82626">
      <w:r>
        <w:t>L'implémentation de ces heuristiques est disponible dans le fichier algorithms.cpp via les méthodes :</w:t>
      </w:r>
    </w:p>
    <w:p w14:paraId="7F4122AD" w14:textId="57C868FE" w:rsidR="00026002" w:rsidRPr="00026002" w:rsidRDefault="00026002" w:rsidP="00026002">
      <w:pPr>
        <w:pStyle w:val="Paragraphedeliste"/>
        <w:numPr>
          <w:ilvl w:val="0"/>
          <w:numId w:val="18"/>
        </w:numPr>
        <w:rPr>
          <w:i/>
        </w:rPr>
      </w:pPr>
      <w:r w:rsidRPr="00026002">
        <w:rPr>
          <w:i/>
        </w:rPr>
        <w:t>Opt2()</w:t>
      </w:r>
    </w:p>
    <w:p w14:paraId="073A046C" w14:textId="6C180550" w:rsidR="00026002" w:rsidRPr="00026002" w:rsidRDefault="00026002" w:rsidP="00026002">
      <w:pPr>
        <w:pStyle w:val="Paragraphedeliste"/>
        <w:numPr>
          <w:ilvl w:val="0"/>
          <w:numId w:val="18"/>
        </w:numPr>
        <w:rPr>
          <w:i/>
        </w:rPr>
      </w:pPr>
      <w:r w:rsidRPr="00026002">
        <w:rPr>
          <w:i/>
        </w:rPr>
        <w:lastRenderedPageBreak/>
        <w:t>Opt2Etoile()</w:t>
      </w:r>
    </w:p>
    <w:p w14:paraId="3E70B63C" w14:textId="692C85DB" w:rsidR="00026002" w:rsidRPr="00026002" w:rsidRDefault="00026002" w:rsidP="00026002">
      <w:pPr>
        <w:pStyle w:val="Paragraphedeliste"/>
        <w:numPr>
          <w:ilvl w:val="0"/>
          <w:numId w:val="18"/>
        </w:numPr>
        <w:rPr>
          <w:i/>
        </w:rPr>
      </w:pPr>
      <w:r w:rsidRPr="00026002">
        <w:rPr>
          <w:i/>
        </w:rPr>
        <w:t>OrOpt()</w:t>
      </w:r>
    </w:p>
    <w:p w14:paraId="35938EA1" w14:textId="68ADA8AB" w:rsidR="00026002" w:rsidRDefault="00026002" w:rsidP="00026002">
      <w:pPr>
        <w:pStyle w:val="Paragraphedeliste"/>
        <w:numPr>
          <w:ilvl w:val="0"/>
          <w:numId w:val="18"/>
        </w:numPr>
        <w:rPr>
          <w:i/>
        </w:rPr>
      </w:pPr>
      <w:r w:rsidRPr="00026002">
        <w:rPr>
          <w:i/>
        </w:rPr>
        <w:t>OrOptEtoile()</w:t>
      </w:r>
    </w:p>
    <w:p w14:paraId="5E682819" w14:textId="48F658B7" w:rsidR="00026002" w:rsidRDefault="00026002" w:rsidP="00026002">
      <w:pPr>
        <w:pStyle w:val="Titre2"/>
      </w:pPr>
      <w:bookmarkStart w:id="13" w:name="_Toc440825061"/>
      <w:r>
        <w:t>C – Recherche locale</w:t>
      </w:r>
      <w:bookmarkEnd w:id="13"/>
    </w:p>
    <w:p w14:paraId="72E1513C" w14:textId="00D0B5AE" w:rsidR="00026002" w:rsidRDefault="00026002" w:rsidP="00026002">
      <w:pPr>
        <w:pStyle w:val="Titre3"/>
      </w:pPr>
      <w:bookmarkStart w:id="14" w:name="_Toc440825062"/>
      <w:r>
        <w:t>Présentation</w:t>
      </w:r>
      <w:bookmarkEnd w:id="14"/>
    </w:p>
    <w:p w14:paraId="514FE353" w14:textId="4322B3D6" w:rsidR="00026002" w:rsidRDefault="00026002" w:rsidP="00026002">
      <w:r>
        <w:t xml:space="preserve">La recherche locale va consister à appeler successivement </w:t>
      </w:r>
      <w:r w:rsidR="008F60F8">
        <w:t>nos heuristiques d'amélioration sur la solution jusqu'à ce que l'on ne puisse plus améliorer du tout.</w:t>
      </w:r>
    </w:p>
    <w:p w14:paraId="61D69579" w14:textId="6A839FCA" w:rsidR="00026002" w:rsidRPr="00026002" w:rsidRDefault="00026002" w:rsidP="00026002">
      <w:pPr>
        <w:pStyle w:val="Titre3"/>
      </w:pPr>
      <w:bookmarkStart w:id="15" w:name="_Toc440825063"/>
      <w:r>
        <w:t>Algorithme</w:t>
      </w:r>
      <w:bookmarkEnd w:id="15"/>
    </w:p>
    <w:p w14:paraId="5CD73CF1" w14:textId="594A23AE" w:rsidR="00026002" w:rsidRDefault="008F60F8" w:rsidP="00026002">
      <w:r>
        <w:t>On place dans un tableau les heuristiques, de la manière suivante :</w:t>
      </w:r>
    </w:p>
    <w:tbl>
      <w:tblPr>
        <w:tblStyle w:val="Grilledutableau"/>
        <w:tblW w:w="0" w:type="auto"/>
        <w:tblLook w:val="04A0" w:firstRow="1" w:lastRow="0" w:firstColumn="1" w:lastColumn="0" w:noHBand="0" w:noVBand="1"/>
      </w:tblPr>
      <w:tblGrid>
        <w:gridCol w:w="1709"/>
        <w:gridCol w:w="1709"/>
        <w:gridCol w:w="1709"/>
        <w:gridCol w:w="1709"/>
        <w:gridCol w:w="1709"/>
      </w:tblGrid>
      <w:tr w:rsidR="008F60F8" w14:paraId="44A56FEC" w14:textId="77777777" w:rsidTr="008F60F8">
        <w:tc>
          <w:tcPr>
            <w:tcW w:w="1709" w:type="dxa"/>
          </w:tcPr>
          <w:p w14:paraId="52C78399" w14:textId="5201F3F3" w:rsidR="008F60F8" w:rsidRDefault="008F60F8" w:rsidP="00026002">
            <w:r>
              <w:t>Rl[0]</w:t>
            </w:r>
          </w:p>
        </w:tc>
        <w:tc>
          <w:tcPr>
            <w:tcW w:w="1709" w:type="dxa"/>
          </w:tcPr>
          <w:p w14:paraId="4B106BD5" w14:textId="772E1EDA" w:rsidR="008F60F8" w:rsidRDefault="008F60F8" w:rsidP="00026002">
            <w:r>
              <w:t>Rl[1]</w:t>
            </w:r>
          </w:p>
        </w:tc>
        <w:tc>
          <w:tcPr>
            <w:tcW w:w="1709" w:type="dxa"/>
          </w:tcPr>
          <w:p w14:paraId="5005AFC2" w14:textId="3F628C27" w:rsidR="008F60F8" w:rsidRDefault="008F60F8" w:rsidP="00026002">
            <w:r>
              <w:t>Rl[2]</w:t>
            </w:r>
          </w:p>
        </w:tc>
        <w:tc>
          <w:tcPr>
            <w:tcW w:w="1709" w:type="dxa"/>
          </w:tcPr>
          <w:p w14:paraId="0534761A" w14:textId="42A790DB" w:rsidR="008F60F8" w:rsidRDefault="008F60F8" w:rsidP="00026002">
            <w:r>
              <w:t>Rl[3]</w:t>
            </w:r>
          </w:p>
        </w:tc>
        <w:tc>
          <w:tcPr>
            <w:tcW w:w="1709" w:type="dxa"/>
          </w:tcPr>
          <w:p w14:paraId="48A38801" w14:textId="316CEF7C" w:rsidR="008F60F8" w:rsidRDefault="008F60F8" w:rsidP="00026002">
            <w:r>
              <w:t>Rl[4]</w:t>
            </w:r>
          </w:p>
        </w:tc>
      </w:tr>
      <w:tr w:rsidR="008F60F8" w14:paraId="4B482F20" w14:textId="77777777" w:rsidTr="008F60F8">
        <w:tc>
          <w:tcPr>
            <w:tcW w:w="1709" w:type="dxa"/>
          </w:tcPr>
          <w:p w14:paraId="19C3773F" w14:textId="3B2C3E4A" w:rsidR="008F60F8" w:rsidRDefault="008F60F8" w:rsidP="00026002">
            <w:r>
              <w:t>2Opt*</w:t>
            </w:r>
          </w:p>
        </w:tc>
        <w:tc>
          <w:tcPr>
            <w:tcW w:w="1709" w:type="dxa"/>
          </w:tcPr>
          <w:p w14:paraId="7AC25C70" w14:textId="2B5E7959" w:rsidR="008F60F8" w:rsidRDefault="008F60F8" w:rsidP="00026002">
            <w:r>
              <w:t>OrOpt*</w:t>
            </w:r>
          </w:p>
        </w:tc>
        <w:tc>
          <w:tcPr>
            <w:tcW w:w="1709" w:type="dxa"/>
          </w:tcPr>
          <w:p w14:paraId="0D612981" w14:textId="6262045A" w:rsidR="008F60F8" w:rsidRDefault="008F60F8" w:rsidP="00026002">
            <w:r>
              <w:t>2Opt</w:t>
            </w:r>
          </w:p>
        </w:tc>
        <w:tc>
          <w:tcPr>
            <w:tcW w:w="1709" w:type="dxa"/>
          </w:tcPr>
          <w:p w14:paraId="6381F43B" w14:textId="654DD34D" w:rsidR="008F60F8" w:rsidRDefault="008F60F8" w:rsidP="00026002">
            <w:r>
              <w:t>OrOpt</w:t>
            </w:r>
          </w:p>
        </w:tc>
        <w:tc>
          <w:tcPr>
            <w:tcW w:w="1709" w:type="dxa"/>
          </w:tcPr>
          <w:p w14:paraId="0B836862" w14:textId="75B00C4F" w:rsidR="008F60F8" w:rsidRDefault="008F60F8" w:rsidP="00026002">
            <w:r>
              <w:t>Cross</w:t>
            </w:r>
          </w:p>
        </w:tc>
      </w:tr>
    </w:tbl>
    <w:p w14:paraId="0740BAC7" w14:textId="2929939A" w:rsidR="008F60F8" w:rsidRDefault="008F60F8" w:rsidP="00026002">
      <w:r>
        <w:t>Ensuite nous suivons l'algorithme suivant :</w:t>
      </w:r>
    </w:p>
    <w:p w14:paraId="4E7AE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Entrée : s la solution, Rl le tableau d'heuristiques</w:t>
      </w:r>
    </w:p>
    <w:p w14:paraId="5BDE9F4D"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k &lt;- </w:t>
      </w:r>
      <w:r>
        <w:rPr>
          <w:rFonts w:ascii="Courier New" w:hAnsi="Courier New" w:cs="Courier New"/>
          <w:color w:val="FF0080"/>
          <w:sz w:val="20"/>
          <w:highlight w:val="white"/>
        </w:rPr>
        <w:t>0</w:t>
      </w:r>
    </w:p>
    <w:p w14:paraId="06922637"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r>
        <w:rPr>
          <w:rFonts w:ascii="Courier New" w:hAnsi="Courier New" w:cs="Courier New"/>
          <w:color w:val="000000"/>
          <w:sz w:val="20"/>
          <w:highlight w:val="white"/>
        </w:rPr>
        <w:t xml:space="preserve"> k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w:t>
      </w:r>
      <w:r>
        <w:rPr>
          <w:rFonts w:ascii="Courier New" w:hAnsi="Courier New" w:cs="Courier New"/>
          <w:color w:val="FF0080"/>
          <w:sz w:val="20"/>
          <w:highlight w:val="white"/>
        </w:rPr>
        <w:t>5</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Faire</w:t>
      </w:r>
    </w:p>
    <w:p w14:paraId="2FD0CC4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Appelle la fonction Rl</w:t>
      </w:r>
      <w:r>
        <w:rPr>
          <w:rFonts w:ascii="Courier New" w:hAnsi="Courier New" w:cs="Courier New"/>
          <w:color w:val="0080FF"/>
          <w:sz w:val="20"/>
          <w:highlight w:val="white"/>
        </w:rPr>
        <w:t>[k]</w:t>
      </w:r>
      <w:r>
        <w:rPr>
          <w:rFonts w:ascii="Courier New" w:hAnsi="Courier New" w:cs="Courier New"/>
          <w:color w:val="000000"/>
          <w:sz w:val="20"/>
          <w:highlight w:val="white"/>
        </w:rPr>
        <w:t xml:space="preserve"> sur la solution s</w:t>
      </w:r>
    </w:p>
    <w:p w14:paraId="7839470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la solution est ameliorée </w:t>
      </w:r>
      <w:r>
        <w:rPr>
          <w:rFonts w:ascii="Courier New" w:hAnsi="Courier New" w:cs="Courier New"/>
          <w:b/>
          <w:bCs/>
          <w:color w:val="0000FF"/>
          <w:sz w:val="20"/>
          <w:highlight w:val="white"/>
        </w:rPr>
        <w:t>Alors</w:t>
      </w:r>
    </w:p>
    <w:p w14:paraId="4867FC0A"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On garde l'amelioration</w:t>
      </w:r>
    </w:p>
    <w:p w14:paraId="583CF38F"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w:t>
      </w:r>
      <w:r>
        <w:rPr>
          <w:rFonts w:ascii="Courier New" w:hAnsi="Courier New" w:cs="Courier New"/>
          <w:color w:val="FF0080"/>
          <w:sz w:val="20"/>
          <w:highlight w:val="white"/>
        </w:rPr>
        <w:t>0</w:t>
      </w:r>
    </w:p>
    <w:p w14:paraId="35588C51"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Sinon</w:t>
      </w:r>
    </w:p>
    <w:p w14:paraId="210BD153"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 xml:space="preserve">k &lt;- k + </w:t>
      </w:r>
      <w:r>
        <w:rPr>
          <w:rFonts w:ascii="Courier New" w:hAnsi="Courier New" w:cs="Courier New"/>
          <w:color w:val="FF0080"/>
          <w:sz w:val="20"/>
          <w:highlight w:val="white"/>
        </w:rPr>
        <w:t>1</w:t>
      </w:r>
    </w:p>
    <w:p w14:paraId="5D6A2515" w14:textId="77777777" w:rsidR="008F60F8" w:rsidRDefault="008F60F8" w:rsidP="008F60F8">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5C0E3C3B" w14:textId="4C1D7EDB" w:rsidR="008F60F8" w:rsidRDefault="008F60F8" w:rsidP="008F60F8">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Tant</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que</w:t>
      </w:r>
    </w:p>
    <w:p w14:paraId="5695F135" w14:textId="04178EB5" w:rsidR="00026002" w:rsidRDefault="00026002" w:rsidP="00026002">
      <w:pPr>
        <w:pStyle w:val="Titre3"/>
      </w:pPr>
      <w:bookmarkStart w:id="16" w:name="_Toc440825064"/>
      <w:r>
        <w:t>Implémentation</w:t>
      </w:r>
      <w:bookmarkEnd w:id="16"/>
    </w:p>
    <w:p w14:paraId="51535C83" w14:textId="4B51DE19" w:rsidR="00026002" w:rsidRDefault="008F60F8" w:rsidP="00026002">
      <w:r>
        <w:t xml:space="preserve">La recherche locale est implémentée dans le fichier algorithms.cpp avec la méthode </w:t>
      </w:r>
      <w:r w:rsidRPr="008F60F8">
        <w:rPr>
          <w:i/>
        </w:rPr>
        <w:t>RechLocComplete()</w:t>
      </w:r>
      <w:r>
        <w:t>.</w:t>
      </w:r>
    </w:p>
    <w:p w14:paraId="1EC254E1" w14:textId="1F46DAA0" w:rsidR="008F60F8" w:rsidRPr="00026002" w:rsidRDefault="008F60F8" w:rsidP="00026002">
      <w:r>
        <w:t>Nous avons utilisé une classe par heuristiques dans lesquelles nous avons surchargé l'opérateur () afin de les utiliser aisément à partir de notre tableau. La recherche locale se trouve dans une classe possèdant comme membre un tableau se composant de nos différentes heuristiques</w:t>
      </w:r>
    </w:p>
    <w:p w14:paraId="4CF97960" w14:textId="46C93FA7" w:rsidR="00062698" w:rsidRDefault="00062698" w:rsidP="00062698">
      <w:pPr>
        <w:pStyle w:val="Titre2"/>
      </w:pPr>
      <w:bookmarkStart w:id="17" w:name="_Toc440825065"/>
      <w:r>
        <w:t xml:space="preserve">D – Algorithme </w:t>
      </w:r>
      <w:r w:rsidR="002B399F">
        <w:t>principal</w:t>
      </w:r>
      <w:bookmarkEnd w:id="17"/>
    </w:p>
    <w:p w14:paraId="19B22D72" w14:textId="77777777" w:rsidR="00062698" w:rsidRDefault="00062698" w:rsidP="00062698">
      <w:pPr>
        <w:pStyle w:val="Titre3"/>
      </w:pPr>
      <w:bookmarkStart w:id="18" w:name="_Toc440825066"/>
      <w:r>
        <w:t>Présentation</w:t>
      </w:r>
      <w:bookmarkEnd w:id="18"/>
    </w:p>
    <w:p w14:paraId="3253B43B" w14:textId="2D887222" w:rsidR="00C82626" w:rsidRPr="00C82626" w:rsidRDefault="002B399F" w:rsidP="00C82626">
      <w:r>
        <w:t>L'algorithme principal va permettre d'approcher la solution optimale. Nous allons tester sur un nombre d'itérations maximum défini plusieurs solutions. Nous commençons par utiliser l'heuristique d'insertion pour avoir la solution de base. Ensuite nous améliorons autant que possible cette solution avec la recherche locale. Puis nous la comparons avec des solutions précédentes. Si nous avons amélioré la distance ou le nombre de tournées, nous conservons cette solution.</w:t>
      </w:r>
    </w:p>
    <w:p w14:paraId="63863286" w14:textId="4EDDCDE0" w:rsidR="00062698" w:rsidRDefault="00062698" w:rsidP="00062698">
      <w:pPr>
        <w:pStyle w:val="Titre3"/>
      </w:pPr>
      <w:bookmarkStart w:id="19" w:name="_Toc440825067"/>
      <w:r>
        <w:t>Algorithme</w:t>
      </w:r>
      <w:bookmarkEnd w:id="19"/>
    </w:p>
    <w:p w14:paraId="4C98EE11"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Entrée : la solution s contenant les données du problème, iterMax le nombre maximum de solution testées</w:t>
      </w:r>
    </w:p>
    <w:p w14:paraId="21F1DBB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Creation d'une tournée initiale avec l'insertion et les clients triés par moyenne de fenêtre de temps</w:t>
      </w:r>
    </w:p>
    <w:p w14:paraId="5686D7A4"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Stocke cette tournée dans bsd et bsn (meilleures en distance et nombre)</w:t>
      </w:r>
    </w:p>
    <w:p w14:paraId="0E0B9875"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6DE466D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Pour</w:t>
      </w:r>
      <w:r>
        <w:rPr>
          <w:rFonts w:ascii="Courier New" w:hAnsi="Courier New" w:cs="Courier New"/>
          <w:color w:val="000000"/>
          <w:sz w:val="20"/>
          <w:highlight w:val="white"/>
        </w:rPr>
        <w:t xml:space="preserve"> i de </w:t>
      </w:r>
      <w:r>
        <w:rPr>
          <w:rFonts w:ascii="Courier New" w:hAnsi="Courier New" w:cs="Courier New"/>
          <w:color w:val="FF0080"/>
          <w:sz w:val="20"/>
          <w:highlight w:val="white"/>
        </w:rPr>
        <w:t>1</w:t>
      </w:r>
      <w:r>
        <w:rPr>
          <w:rFonts w:ascii="Courier New" w:hAnsi="Courier New" w:cs="Courier New"/>
          <w:color w:val="000000"/>
          <w:sz w:val="20"/>
          <w:highlight w:val="white"/>
        </w:rPr>
        <w:t xml:space="preserve"> à iterMax </w:t>
      </w:r>
      <w:r>
        <w:rPr>
          <w:rFonts w:ascii="Courier New" w:hAnsi="Courier New" w:cs="Courier New"/>
          <w:b/>
          <w:bCs/>
          <w:color w:val="0000FF"/>
          <w:sz w:val="20"/>
          <w:highlight w:val="white"/>
        </w:rPr>
        <w:t>Faire</w:t>
      </w:r>
    </w:p>
    <w:p w14:paraId="6E4B2C7C"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Heuristique d'insertion sur s</w:t>
      </w:r>
    </w:p>
    <w:p w14:paraId="54F6892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t>Recherche locale sur s</w:t>
      </w:r>
    </w:p>
    <w:p w14:paraId="10F8A3F8"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p>
    <w:p w14:paraId="2DB70BC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distance_totale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distance_totale de bsd </w:t>
      </w:r>
      <w:r>
        <w:rPr>
          <w:rFonts w:ascii="Courier New" w:hAnsi="Courier New" w:cs="Courier New"/>
          <w:b/>
          <w:bCs/>
          <w:color w:val="0000FF"/>
          <w:sz w:val="20"/>
          <w:highlight w:val="white"/>
        </w:rPr>
        <w:t>Alors</w:t>
      </w:r>
    </w:p>
    <w:p w14:paraId="624CA5D7"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bsd = s</w:t>
      </w:r>
    </w:p>
    <w:p w14:paraId="3183184D"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0D480ABB"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Si</w:t>
      </w:r>
      <w:r>
        <w:rPr>
          <w:rFonts w:ascii="Courier New" w:hAnsi="Courier New" w:cs="Courier New"/>
          <w:color w:val="000000"/>
          <w:sz w:val="20"/>
          <w:highlight w:val="white"/>
        </w:rPr>
        <w:t xml:space="preserve"> nombre_routes de s </w:t>
      </w:r>
      <w:r>
        <w:rPr>
          <w:rFonts w:ascii="Courier New" w:hAnsi="Courier New" w:cs="Courier New"/>
          <w:b/>
          <w:bCs/>
          <w:color w:val="FF0000"/>
          <w:sz w:val="20"/>
          <w:highlight w:val="white"/>
        </w:rPr>
        <w:t>&lt;</w:t>
      </w:r>
      <w:r>
        <w:rPr>
          <w:rFonts w:ascii="Courier New" w:hAnsi="Courier New" w:cs="Courier New"/>
          <w:color w:val="000000"/>
          <w:sz w:val="20"/>
          <w:highlight w:val="white"/>
        </w:rPr>
        <w:t xml:space="preserve"> nombre_routes de bsn </w:t>
      </w:r>
      <w:r>
        <w:rPr>
          <w:rFonts w:ascii="Courier New" w:hAnsi="Courier New" w:cs="Courier New"/>
          <w:b/>
          <w:bCs/>
          <w:color w:val="0000FF"/>
          <w:sz w:val="20"/>
          <w:highlight w:val="white"/>
        </w:rPr>
        <w:t>Alors</w:t>
      </w:r>
    </w:p>
    <w:p w14:paraId="1FD069B9"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color w:val="000000"/>
          <w:sz w:val="20"/>
          <w:highlight w:val="white"/>
        </w:rPr>
        <w:tab/>
        <w:t>bsn = s</w:t>
      </w:r>
    </w:p>
    <w:p w14:paraId="1974A41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ab/>
      </w: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Si</w:t>
      </w:r>
    </w:p>
    <w:p w14:paraId="2AC8D86F"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b/>
          <w:bCs/>
          <w:color w:val="0000FF"/>
          <w:sz w:val="20"/>
          <w:highlight w:val="white"/>
        </w:rPr>
        <w:t>Fin</w:t>
      </w:r>
      <w:r>
        <w:rPr>
          <w:rFonts w:ascii="Courier New" w:hAnsi="Courier New" w:cs="Courier New"/>
          <w:color w:val="000000"/>
          <w:sz w:val="20"/>
          <w:highlight w:val="white"/>
        </w:rPr>
        <w:t xml:space="preserve"> </w:t>
      </w:r>
      <w:r>
        <w:rPr>
          <w:rFonts w:ascii="Courier New" w:hAnsi="Courier New" w:cs="Courier New"/>
          <w:b/>
          <w:bCs/>
          <w:color w:val="0000FF"/>
          <w:sz w:val="20"/>
          <w:highlight w:val="white"/>
        </w:rPr>
        <w:t>Pour</w:t>
      </w:r>
    </w:p>
    <w:p w14:paraId="7623E360"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p>
    <w:p w14:paraId="59D6DDE6"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distance_totale de bsd </w:t>
      </w:r>
      <w:r>
        <w:rPr>
          <w:rFonts w:ascii="Courier New" w:hAnsi="Courier New" w:cs="Courier New"/>
          <w:color w:val="0080FF"/>
          <w:sz w:val="20"/>
          <w:highlight w:val="white"/>
        </w:rPr>
        <w:t>[Ou afficher les tournées]</w:t>
      </w:r>
    </w:p>
    <w:p w14:paraId="230B9C7E" w14:textId="77777777" w:rsidR="001D59B2" w:rsidRDefault="001D59B2" w:rsidP="001D59B2">
      <w:pPr>
        <w:autoSpaceDE w:val="0"/>
        <w:autoSpaceDN w:val="0"/>
        <w:adjustRightInd w:val="0"/>
        <w:spacing w:after="0" w:line="240" w:lineRule="auto"/>
        <w:jc w:val="left"/>
        <w:rPr>
          <w:rFonts w:ascii="Courier New" w:hAnsi="Courier New" w:cs="Courier New"/>
          <w:color w:val="000000"/>
          <w:sz w:val="20"/>
          <w:highlight w:val="white"/>
        </w:rPr>
      </w:pPr>
      <w:r>
        <w:rPr>
          <w:rFonts w:ascii="Courier New" w:hAnsi="Courier New" w:cs="Courier New"/>
          <w:color w:val="000000"/>
          <w:sz w:val="20"/>
          <w:highlight w:val="white"/>
        </w:rPr>
        <w:t xml:space="preserve">Afficher nombre_routes de bsn </w:t>
      </w:r>
      <w:r>
        <w:rPr>
          <w:rFonts w:ascii="Courier New" w:hAnsi="Courier New" w:cs="Courier New"/>
          <w:color w:val="0080FF"/>
          <w:sz w:val="20"/>
          <w:highlight w:val="white"/>
        </w:rPr>
        <w:t>[Ou afficher les tournées]</w:t>
      </w:r>
    </w:p>
    <w:p w14:paraId="50360816" w14:textId="77777777" w:rsidR="00C82626" w:rsidRDefault="00C82626" w:rsidP="00C82626"/>
    <w:p w14:paraId="2E4D1CCB" w14:textId="77777777" w:rsidR="00062698" w:rsidRDefault="00062698" w:rsidP="00062698">
      <w:pPr>
        <w:pStyle w:val="Titre3"/>
      </w:pPr>
      <w:bookmarkStart w:id="20" w:name="_Toc440825068"/>
      <w:r>
        <w:t>Implémentation</w:t>
      </w:r>
      <w:bookmarkEnd w:id="20"/>
    </w:p>
    <w:p w14:paraId="43E106DD" w14:textId="24FBEC1D" w:rsidR="00C82626" w:rsidRPr="00C82626" w:rsidRDefault="001D59B2" w:rsidP="00C82626">
      <w:r>
        <w:t xml:space="preserve">La méta-heuristique est implémentée dans le fichier algorithms.cpp., via la méthode </w:t>
      </w:r>
      <w:r w:rsidRPr="001D59B2">
        <w:rPr>
          <w:i/>
        </w:rPr>
        <w:t>MetaHeuristique()</w:t>
      </w:r>
      <w:r>
        <w:t>.</w:t>
      </w:r>
    </w:p>
    <w:p w14:paraId="09F883F2" w14:textId="19B88A6E" w:rsidR="007C22D3" w:rsidRDefault="007C22D3" w:rsidP="007C22D3">
      <w:pPr>
        <w:pStyle w:val="Titre1"/>
      </w:pPr>
      <w:bookmarkStart w:id="21" w:name="_Toc440825069"/>
      <w:r>
        <w:lastRenderedPageBreak/>
        <w:t>III – Résultats et performances</w:t>
      </w:r>
      <w:bookmarkEnd w:id="21"/>
    </w:p>
    <w:p w14:paraId="0FCF0543" w14:textId="77777777" w:rsidR="00530CF5" w:rsidRDefault="00530CF5" w:rsidP="00530CF5">
      <w:pPr>
        <w:pStyle w:val="Titre2"/>
      </w:pPr>
      <w:bookmarkStart w:id="22" w:name="_Toc440825070"/>
      <w:r>
        <w:t>A - Présentation du programme</w:t>
      </w:r>
      <w:bookmarkEnd w:id="22"/>
    </w:p>
    <w:p w14:paraId="2AD12214" w14:textId="30AC3FC1" w:rsidR="00C82626" w:rsidRDefault="00841E41" w:rsidP="00C82626">
      <w:r>
        <w:t>Nous disposons d'un programme dans lequel il est possible de spécifier un fichier à aller lire pour charger les données d'un problème. On peut le spécifier directement dans la ligne de commande.</w:t>
      </w:r>
      <w:r w:rsidR="006F12B4">
        <w:t xml:space="preserve"> On peut aussi préciser le nombre maximum d'itérations sur la méta-heuristique en 2</w:t>
      </w:r>
      <w:r w:rsidR="006F12B4" w:rsidRPr="006F12B4">
        <w:rPr>
          <w:vertAlign w:val="superscript"/>
        </w:rPr>
        <w:t>ème</w:t>
      </w:r>
      <w:r w:rsidR="006F12B4">
        <w:t xml:space="preserve"> argument.</w:t>
      </w:r>
    </w:p>
    <w:p w14:paraId="11DBEBD3" w14:textId="5A3E2F6C" w:rsidR="00841E41" w:rsidRPr="00C82626" w:rsidRDefault="00841E41" w:rsidP="00C82626">
      <w:r>
        <w:t>Ensuite, le programme va directement lancer la méta-heuristique sur le problème donné, e</w:t>
      </w:r>
      <w:r w:rsidR="006F12B4">
        <w:t>t effectuer le nombre d'itérations spécifié ou utiliser une valeur par défaut.</w:t>
      </w:r>
    </w:p>
    <w:p w14:paraId="130C01AE" w14:textId="7EA19A0B" w:rsidR="00530CF5" w:rsidRDefault="00530CF5" w:rsidP="00530CF5">
      <w:pPr>
        <w:pStyle w:val="Titre2"/>
      </w:pPr>
      <w:bookmarkStart w:id="23" w:name="_Toc440825071"/>
      <w:r>
        <w:t>B – Tests et analyse</w:t>
      </w:r>
      <w:bookmarkEnd w:id="23"/>
    </w:p>
    <w:p w14:paraId="326E3655" w14:textId="28C970AF" w:rsidR="00C042CF" w:rsidRDefault="00E5011D" w:rsidP="00E5011D">
      <w:r>
        <w:t>Dans le tableau ci-dessous nous testons notre méta-heuristique sur toutes les instances de type rc pour 100 itérations.</w:t>
      </w:r>
    </w:p>
    <w:tbl>
      <w:tblPr>
        <w:tblStyle w:val="TableauListe3-Accentuation1"/>
        <w:tblW w:w="10207" w:type="dxa"/>
        <w:tblInd w:w="-743" w:type="dxa"/>
        <w:tblLook w:val="04A0" w:firstRow="1" w:lastRow="0" w:firstColumn="1" w:lastColumn="0" w:noHBand="0" w:noVBand="1"/>
      </w:tblPr>
      <w:tblGrid>
        <w:gridCol w:w="1878"/>
        <w:gridCol w:w="1434"/>
        <w:gridCol w:w="1434"/>
        <w:gridCol w:w="1663"/>
        <w:gridCol w:w="1927"/>
        <w:gridCol w:w="1871"/>
      </w:tblGrid>
      <w:tr w:rsidR="00E5011D" w14:paraId="54BD2596" w14:textId="77777777" w:rsidTr="00E5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8" w:type="dxa"/>
            <w:vAlign w:val="center"/>
          </w:tcPr>
          <w:p w14:paraId="6A2D9AFC" w14:textId="77777777" w:rsidR="00E5011D" w:rsidRPr="00E5011D" w:rsidRDefault="00E5011D" w:rsidP="00E5011D">
            <w:pPr>
              <w:jc w:val="center"/>
              <w:rPr>
                <w:rFonts w:ascii="Calibri" w:hAnsi="Calibri"/>
                <w:color w:val="FFFFFF" w:themeColor="background1"/>
              </w:rPr>
            </w:pPr>
            <w:r w:rsidRPr="00E5011D">
              <w:rPr>
                <w:rFonts w:ascii="Calibri" w:hAnsi="Calibri"/>
                <w:color w:val="FFFFFF" w:themeColor="background1"/>
              </w:rPr>
              <w:t>INSTANCE</w:t>
            </w:r>
          </w:p>
        </w:tc>
        <w:tc>
          <w:tcPr>
            <w:tcW w:w="0" w:type="auto"/>
            <w:vAlign w:val="center"/>
          </w:tcPr>
          <w:p w14:paraId="729F9D52"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NB ROUTES</w:t>
            </w:r>
          </w:p>
          <w:p w14:paraId="70634294"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LITTERATURE</w:t>
            </w:r>
          </w:p>
        </w:tc>
        <w:tc>
          <w:tcPr>
            <w:tcW w:w="1434" w:type="dxa"/>
            <w:vAlign w:val="center"/>
          </w:tcPr>
          <w:p w14:paraId="2AFE2845"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DISTANCE LITTERATURE</w:t>
            </w:r>
          </w:p>
        </w:tc>
        <w:tc>
          <w:tcPr>
            <w:tcW w:w="1663" w:type="dxa"/>
            <w:vAlign w:val="center"/>
          </w:tcPr>
          <w:p w14:paraId="735BA652"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NB ROUTES POUR 100 ITERATIONS</w:t>
            </w:r>
          </w:p>
        </w:tc>
        <w:tc>
          <w:tcPr>
            <w:tcW w:w="1927" w:type="dxa"/>
            <w:vAlign w:val="center"/>
          </w:tcPr>
          <w:p w14:paraId="1E088E07"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DISTANCE POUR 100 ITERATIONS</w:t>
            </w:r>
          </w:p>
        </w:tc>
        <w:tc>
          <w:tcPr>
            <w:tcW w:w="1871" w:type="dxa"/>
            <w:vAlign w:val="center"/>
          </w:tcPr>
          <w:p w14:paraId="493D6E4C" w14:textId="77777777" w:rsidR="00E5011D" w:rsidRPr="00E5011D" w:rsidRDefault="00E5011D" w:rsidP="00E5011D">
            <w:pPr>
              <w:jc w:val="cente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E5011D">
              <w:rPr>
                <w:rFonts w:ascii="Calibri" w:hAnsi="Calibri"/>
                <w:color w:val="FFFFFF" w:themeColor="background1"/>
              </w:rPr>
              <w:t>TEMPS D’EXECUTION EN SECONDES</w:t>
            </w:r>
          </w:p>
        </w:tc>
      </w:tr>
      <w:tr w:rsidR="00E5011D" w:rsidRPr="00E60E9A" w14:paraId="19CE3C45" w14:textId="77777777" w:rsidTr="00E5011D">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757CC5F" w14:textId="77777777" w:rsidR="00E5011D" w:rsidRPr="00E5011D" w:rsidRDefault="00E5011D" w:rsidP="00E5011D">
            <w:pPr>
              <w:jc w:val="center"/>
              <w:rPr>
                <w:rFonts w:ascii="Calibri" w:hAnsi="Calibri"/>
              </w:rPr>
            </w:pPr>
            <w:r w:rsidRPr="00E5011D">
              <w:rPr>
                <w:rFonts w:ascii="Calibri" w:hAnsi="Calibri"/>
              </w:rPr>
              <w:t>rc101</w:t>
            </w:r>
          </w:p>
        </w:tc>
        <w:tc>
          <w:tcPr>
            <w:tcW w:w="0" w:type="auto"/>
            <w:vMerge w:val="restart"/>
            <w:vAlign w:val="center"/>
            <w:hideMark/>
          </w:tcPr>
          <w:p w14:paraId="7E485364"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w:t>
            </w:r>
          </w:p>
        </w:tc>
        <w:tc>
          <w:tcPr>
            <w:tcW w:w="1434" w:type="dxa"/>
            <w:vMerge w:val="restart"/>
            <w:vAlign w:val="center"/>
            <w:hideMark/>
          </w:tcPr>
          <w:p w14:paraId="37B41F5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1696.94</w:t>
            </w:r>
          </w:p>
        </w:tc>
        <w:tc>
          <w:tcPr>
            <w:tcW w:w="1663" w:type="dxa"/>
            <w:vAlign w:val="center"/>
          </w:tcPr>
          <w:p w14:paraId="1422F16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 (+4)</w:t>
            </w:r>
          </w:p>
        </w:tc>
        <w:tc>
          <w:tcPr>
            <w:tcW w:w="1927" w:type="dxa"/>
            <w:vAlign w:val="center"/>
          </w:tcPr>
          <w:p w14:paraId="1B9390A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2011.45 (18.57 %)</w:t>
            </w:r>
          </w:p>
        </w:tc>
        <w:tc>
          <w:tcPr>
            <w:tcW w:w="1871" w:type="dxa"/>
            <w:vMerge w:val="restart"/>
            <w:vAlign w:val="center"/>
          </w:tcPr>
          <w:p w14:paraId="07210BC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0.45</w:t>
            </w:r>
          </w:p>
        </w:tc>
      </w:tr>
      <w:tr w:rsidR="00E5011D" w:rsidRPr="00E60E9A" w14:paraId="643A1D3F" w14:textId="77777777" w:rsidTr="00E5011D">
        <w:trPr>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17EAEE86" w14:textId="77777777" w:rsidR="00E5011D" w:rsidRPr="00E5011D" w:rsidRDefault="00E5011D" w:rsidP="00E5011D">
            <w:pPr>
              <w:jc w:val="center"/>
              <w:rPr>
                <w:rFonts w:ascii="Calibri" w:hAnsi="Calibri"/>
              </w:rPr>
            </w:pPr>
          </w:p>
        </w:tc>
        <w:tc>
          <w:tcPr>
            <w:tcW w:w="0" w:type="auto"/>
            <w:vMerge/>
            <w:vAlign w:val="center"/>
          </w:tcPr>
          <w:p w14:paraId="2ACD3AC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34" w:type="dxa"/>
            <w:vMerge/>
            <w:vAlign w:val="center"/>
          </w:tcPr>
          <w:p w14:paraId="1E54FC0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63" w:type="dxa"/>
            <w:vAlign w:val="center"/>
          </w:tcPr>
          <w:p w14:paraId="3D55453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21 (+7)</w:t>
            </w:r>
          </w:p>
        </w:tc>
        <w:tc>
          <w:tcPr>
            <w:tcW w:w="1927" w:type="dxa"/>
            <w:vAlign w:val="center"/>
          </w:tcPr>
          <w:p w14:paraId="0B4C994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1999.40 (17.87 %)</w:t>
            </w:r>
          </w:p>
        </w:tc>
        <w:tc>
          <w:tcPr>
            <w:tcW w:w="1871" w:type="dxa"/>
            <w:vMerge/>
            <w:vAlign w:val="center"/>
          </w:tcPr>
          <w:p w14:paraId="14A049C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5011D" w:rsidRPr="00E60E9A" w14:paraId="491834BC" w14:textId="77777777" w:rsidTr="00E5011D">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2480D334" w14:textId="77777777" w:rsidR="00E5011D" w:rsidRPr="00E5011D" w:rsidRDefault="00E5011D" w:rsidP="00E5011D">
            <w:pPr>
              <w:jc w:val="center"/>
              <w:rPr>
                <w:rFonts w:ascii="Calibri" w:hAnsi="Calibri"/>
              </w:rPr>
            </w:pPr>
            <w:r w:rsidRPr="00E5011D">
              <w:rPr>
                <w:rFonts w:ascii="Calibri" w:hAnsi="Calibri"/>
              </w:rPr>
              <w:t>rc102</w:t>
            </w:r>
          </w:p>
        </w:tc>
        <w:tc>
          <w:tcPr>
            <w:tcW w:w="0" w:type="auto"/>
            <w:vMerge w:val="restart"/>
            <w:vAlign w:val="center"/>
            <w:hideMark/>
          </w:tcPr>
          <w:p w14:paraId="7D33392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w:t>
            </w:r>
          </w:p>
        </w:tc>
        <w:tc>
          <w:tcPr>
            <w:tcW w:w="1434" w:type="dxa"/>
            <w:vMerge w:val="restart"/>
            <w:vAlign w:val="center"/>
            <w:hideMark/>
          </w:tcPr>
          <w:p w14:paraId="312436A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1554.75</w:t>
            </w:r>
          </w:p>
        </w:tc>
        <w:tc>
          <w:tcPr>
            <w:tcW w:w="1663" w:type="dxa"/>
            <w:vAlign w:val="center"/>
          </w:tcPr>
          <w:p w14:paraId="55527CF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19 (+7)</w:t>
            </w:r>
          </w:p>
        </w:tc>
        <w:tc>
          <w:tcPr>
            <w:tcW w:w="1927" w:type="dxa"/>
            <w:vAlign w:val="center"/>
          </w:tcPr>
          <w:p w14:paraId="5890DBB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1843.73 (18.60%)</w:t>
            </w:r>
          </w:p>
        </w:tc>
        <w:tc>
          <w:tcPr>
            <w:tcW w:w="1871" w:type="dxa"/>
            <w:vMerge w:val="restart"/>
            <w:vAlign w:val="center"/>
          </w:tcPr>
          <w:p w14:paraId="48498FA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0.50</w:t>
            </w:r>
          </w:p>
        </w:tc>
      </w:tr>
      <w:tr w:rsidR="00E5011D" w:rsidRPr="00E60E9A" w14:paraId="467E4D04" w14:textId="77777777" w:rsidTr="00E5011D">
        <w:trPr>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40ABE5F1" w14:textId="77777777" w:rsidR="00E5011D" w:rsidRPr="00E5011D" w:rsidRDefault="00E5011D" w:rsidP="00E5011D">
            <w:pPr>
              <w:jc w:val="center"/>
              <w:rPr>
                <w:rFonts w:ascii="Calibri" w:hAnsi="Calibri"/>
              </w:rPr>
            </w:pPr>
          </w:p>
        </w:tc>
        <w:tc>
          <w:tcPr>
            <w:tcW w:w="0" w:type="auto"/>
            <w:vMerge/>
            <w:vAlign w:val="center"/>
          </w:tcPr>
          <w:p w14:paraId="1DA119A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34" w:type="dxa"/>
            <w:vMerge/>
            <w:vAlign w:val="center"/>
          </w:tcPr>
          <w:p w14:paraId="48610F7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663" w:type="dxa"/>
            <w:vAlign w:val="center"/>
          </w:tcPr>
          <w:p w14:paraId="4E9B9AE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20 (+8)</w:t>
            </w:r>
          </w:p>
        </w:tc>
        <w:tc>
          <w:tcPr>
            <w:tcW w:w="1927" w:type="dxa"/>
            <w:vAlign w:val="center"/>
          </w:tcPr>
          <w:p w14:paraId="42936D9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1824.55 (17.37%)</w:t>
            </w:r>
          </w:p>
        </w:tc>
        <w:tc>
          <w:tcPr>
            <w:tcW w:w="1871" w:type="dxa"/>
            <w:vMerge/>
            <w:vAlign w:val="center"/>
          </w:tcPr>
          <w:p w14:paraId="2CE0C8A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E5011D" w:rsidRPr="00E60E9A" w14:paraId="6B06BA96" w14:textId="77777777" w:rsidTr="00E5011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878" w:type="dxa"/>
            <w:vAlign w:val="center"/>
            <w:hideMark/>
          </w:tcPr>
          <w:p w14:paraId="765D5B95" w14:textId="77777777" w:rsidR="00E5011D" w:rsidRPr="00E5011D" w:rsidRDefault="00E5011D" w:rsidP="00E5011D">
            <w:pPr>
              <w:jc w:val="center"/>
              <w:rPr>
                <w:rFonts w:ascii="Calibri" w:hAnsi="Calibri"/>
              </w:rPr>
            </w:pPr>
            <w:r w:rsidRPr="00E5011D">
              <w:rPr>
                <w:rFonts w:ascii="Calibri" w:hAnsi="Calibri"/>
              </w:rPr>
              <w:t>rc103</w:t>
            </w:r>
          </w:p>
        </w:tc>
        <w:tc>
          <w:tcPr>
            <w:tcW w:w="0" w:type="auto"/>
            <w:vAlign w:val="center"/>
            <w:hideMark/>
          </w:tcPr>
          <w:p w14:paraId="768F47C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w:t>
            </w:r>
          </w:p>
        </w:tc>
        <w:tc>
          <w:tcPr>
            <w:tcW w:w="1434" w:type="dxa"/>
            <w:vAlign w:val="center"/>
            <w:hideMark/>
          </w:tcPr>
          <w:p w14:paraId="71C0B53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1261.67</w:t>
            </w:r>
          </w:p>
        </w:tc>
        <w:tc>
          <w:tcPr>
            <w:tcW w:w="1663" w:type="dxa"/>
            <w:vAlign w:val="center"/>
          </w:tcPr>
          <w:p w14:paraId="08F4F3C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 (+4)</w:t>
            </w:r>
          </w:p>
        </w:tc>
        <w:tc>
          <w:tcPr>
            <w:tcW w:w="1927" w:type="dxa"/>
            <w:vAlign w:val="center"/>
          </w:tcPr>
          <w:p w14:paraId="3839937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1590.40 (26.09%)</w:t>
            </w:r>
          </w:p>
        </w:tc>
        <w:tc>
          <w:tcPr>
            <w:tcW w:w="1871" w:type="dxa"/>
            <w:vAlign w:val="center"/>
          </w:tcPr>
          <w:p w14:paraId="13DB9C4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0.54</w:t>
            </w:r>
          </w:p>
        </w:tc>
      </w:tr>
      <w:tr w:rsidR="00E5011D" w:rsidRPr="00E60E9A" w14:paraId="1B8DAD4E"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C30FD2E" w14:textId="77777777" w:rsidR="00E5011D" w:rsidRPr="00E5011D" w:rsidRDefault="00E5011D" w:rsidP="00E5011D">
            <w:pPr>
              <w:jc w:val="center"/>
              <w:rPr>
                <w:rFonts w:ascii="Calibri" w:hAnsi="Calibri"/>
              </w:rPr>
            </w:pPr>
            <w:r w:rsidRPr="00E5011D">
              <w:rPr>
                <w:rFonts w:ascii="Calibri" w:hAnsi="Calibri"/>
              </w:rPr>
              <w:t>rc104</w:t>
            </w:r>
          </w:p>
        </w:tc>
        <w:tc>
          <w:tcPr>
            <w:tcW w:w="0" w:type="auto"/>
            <w:vMerge w:val="restart"/>
            <w:vAlign w:val="center"/>
            <w:hideMark/>
          </w:tcPr>
          <w:p w14:paraId="7E6DD51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w:t>
            </w:r>
          </w:p>
        </w:tc>
        <w:tc>
          <w:tcPr>
            <w:tcW w:w="1434" w:type="dxa"/>
            <w:vMerge w:val="restart"/>
            <w:vAlign w:val="center"/>
            <w:hideMark/>
          </w:tcPr>
          <w:p w14:paraId="56954F5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1135.48</w:t>
            </w:r>
          </w:p>
        </w:tc>
        <w:tc>
          <w:tcPr>
            <w:tcW w:w="1663" w:type="dxa"/>
            <w:vAlign w:val="center"/>
          </w:tcPr>
          <w:p w14:paraId="3911910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 (+3)</w:t>
            </w:r>
          </w:p>
        </w:tc>
        <w:tc>
          <w:tcPr>
            <w:tcW w:w="1927" w:type="dxa"/>
            <w:vAlign w:val="center"/>
          </w:tcPr>
          <w:p w14:paraId="71F66E6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1481.83 (30.48%)</w:t>
            </w:r>
          </w:p>
        </w:tc>
        <w:tc>
          <w:tcPr>
            <w:tcW w:w="1871" w:type="dxa"/>
            <w:vMerge w:val="restart"/>
            <w:vAlign w:val="center"/>
          </w:tcPr>
          <w:p w14:paraId="15F60E4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0.62</w:t>
            </w:r>
          </w:p>
        </w:tc>
      </w:tr>
      <w:tr w:rsidR="00E5011D" w:rsidRPr="00E60E9A" w14:paraId="7B3D43F6"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53E4D13" w14:textId="77777777" w:rsidR="00E5011D" w:rsidRPr="00E5011D" w:rsidRDefault="00E5011D" w:rsidP="00E5011D">
            <w:pPr>
              <w:jc w:val="center"/>
              <w:rPr>
                <w:rFonts w:ascii="Calibri" w:hAnsi="Calibri"/>
              </w:rPr>
            </w:pPr>
          </w:p>
        </w:tc>
        <w:tc>
          <w:tcPr>
            <w:tcW w:w="0" w:type="auto"/>
            <w:vMerge/>
            <w:vAlign w:val="center"/>
          </w:tcPr>
          <w:p w14:paraId="621F8D2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F779E7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5B06E7A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 (+4)</w:t>
            </w:r>
          </w:p>
        </w:tc>
        <w:tc>
          <w:tcPr>
            <w:tcW w:w="1927" w:type="dxa"/>
            <w:vAlign w:val="center"/>
          </w:tcPr>
          <w:p w14:paraId="32F233A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1456.78 (28.28%)</w:t>
            </w:r>
          </w:p>
        </w:tc>
        <w:tc>
          <w:tcPr>
            <w:tcW w:w="1871" w:type="dxa"/>
            <w:vMerge/>
            <w:vAlign w:val="center"/>
          </w:tcPr>
          <w:p w14:paraId="10B4982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BF77D28"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78653EFB" w14:textId="77777777" w:rsidR="00E5011D" w:rsidRPr="00E5011D" w:rsidRDefault="00E5011D" w:rsidP="00E5011D">
            <w:pPr>
              <w:jc w:val="center"/>
              <w:rPr>
                <w:rFonts w:ascii="Calibri" w:hAnsi="Calibri"/>
              </w:rPr>
            </w:pPr>
            <w:r w:rsidRPr="00E5011D">
              <w:rPr>
                <w:rFonts w:ascii="Calibri" w:hAnsi="Calibri"/>
              </w:rPr>
              <w:t>rc105</w:t>
            </w:r>
          </w:p>
        </w:tc>
        <w:tc>
          <w:tcPr>
            <w:tcW w:w="0" w:type="auto"/>
            <w:vMerge w:val="restart"/>
            <w:vAlign w:val="center"/>
            <w:hideMark/>
          </w:tcPr>
          <w:p w14:paraId="5F2E24E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w:t>
            </w:r>
          </w:p>
        </w:tc>
        <w:tc>
          <w:tcPr>
            <w:tcW w:w="1434" w:type="dxa"/>
            <w:vMerge w:val="restart"/>
            <w:vAlign w:val="center"/>
            <w:hideMark/>
          </w:tcPr>
          <w:p w14:paraId="0849DC2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1629.44</w:t>
            </w:r>
          </w:p>
        </w:tc>
        <w:tc>
          <w:tcPr>
            <w:tcW w:w="1663" w:type="dxa"/>
            <w:vAlign w:val="center"/>
          </w:tcPr>
          <w:p w14:paraId="148E924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21 (+8)</w:t>
            </w:r>
          </w:p>
        </w:tc>
        <w:tc>
          <w:tcPr>
            <w:tcW w:w="1927" w:type="dxa"/>
            <w:vAlign w:val="center"/>
          </w:tcPr>
          <w:p w14:paraId="3C8EF27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1929.11 (18.42%)</w:t>
            </w:r>
          </w:p>
        </w:tc>
        <w:tc>
          <w:tcPr>
            <w:tcW w:w="1871" w:type="dxa"/>
            <w:vMerge w:val="restart"/>
            <w:vAlign w:val="center"/>
          </w:tcPr>
          <w:p w14:paraId="52F92B1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0.51</w:t>
            </w:r>
          </w:p>
        </w:tc>
      </w:tr>
      <w:tr w:rsidR="00E5011D" w:rsidRPr="00E60E9A" w14:paraId="3E0DBCB7"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08932E9" w14:textId="77777777" w:rsidR="00E5011D" w:rsidRPr="00E5011D" w:rsidRDefault="00E5011D" w:rsidP="00E5011D">
            <w:pPr>
              <w:jc w:val="center"/>
              <w:rPr>
                <w:rFonts w:ascii="Calibri" w:hAnsi="Calibri"/>
              </w:rPr>
            </w:pPr>
          </w:p>
        </w:tc>
        <w:tc>
          <w:tcPr>
            <w:tcW w:w="0" w:type="auto"/>
            <w:vMerge/>
            <w:vAlign w:val="center"/>
          </w:tcPr>
          <w:p w14:paraId="4A72E42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4A72E9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0CB2435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21 (+8)</w:t>
            </w:r>
          </w:p>
        </w:tc>
        <w:tc>
          <w:tcPr>
            <w:tcW w:w="1927" w:type="dxa"/>
            <w:vAlign w:val="center"/>
          </w:tcPr>
          <w:p w14:paraId="2DCD880B"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1884.86 (15.65%)</w:t>
            </w:r>
          </w:p>
        </w:tc>
        <w:tc>
          <w:tcPr>
            <w:tcW w:w="1871" w:type="dxa"/>
            <w:vMerge/>
            <w:vAlign w:val="center"/>
          </w:tcPr>
          <w:p w14:paraId="40E8CD0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59DC663"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300D7D0B" w14:textId="77777777" w:rsidR="00E5011D" w:rsidRPr="00E5011D" w:rsidRDefault="00E5011D" w:rsidP="00E5011D">
            <w:pPr>
              <w:jc w:val="center"/>
              <w:rPr>
                <w:rFonts w:ascii="Calibri" w:hAnsi="Calibri"/>
              </w:rPr>
            </w:pPr>
            <w:r w:rsidRPr="00E5011D">
              <w:rPr>
                <w:rFonts w:ascii="Calibri" w:hAnsi="Calibri"/>
              </w:rPr>
              <w:t>rc106</w:t>
            </w:r>
          </w:p>
        </w:tc>
        <w:tc>
          <w:tcPr>
            <w:tcW w:w="0" w:type="auto"/>
            <w:vMerge w:val="restart"/>
            <w:vAlign w:val="center"/>
            <w:hideMark/>
          </w:tcPr>
          <w:p w14:paraId="1082CA3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w:t>
            </w:r>
          </w:p>
        </w:tc>
        <w:tc>
          <w:tcPr>
            <w:tcW w:w="1434" w:type="dxa"/>
            <w:vMerge w:val="restart"/>
            <w:vAlign w:val="center"/>
            <w:hideMark/>
          </w:tcPr>
          <w:p w14:paraId="0493805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1424.73</w:t>
            </w:r>
          </w:p>
        </w:tc>
        <w:tc>
          <w:tcPr>
            <w:tcW w:w="1663" w:type="dxa"/>
            <w:vAlign w:val="center"/>
          </w:tcPr>
          <w:p w14:paraId="29AE2D9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1A18D4D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1740.77 (22.19%)</w:t>
            </w:r>
          </w:p>
        </w:tc>
        <w:tc>
          <w:tcPr>
            <w:tcW w:w="1871" w:type="dxa"/>
            <w:vMerge w:val="restart"/>
            <w:vAlign w:val="center"/>
          </w:tcPr>
          <w:p w14:paraId="45AA697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0.52</w:t>
            </w:r>
          </w:p>
        </w:tc>
      </w:tr>
      <w:tr w:rsidR="00E5011D" w:rsidRPr="00E60E9A" w14:paraId="44E4712B"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0D0A5FA" w14:textId="77777777" w:rsidR="00E5011D" w:rsidRPr="00E5011D" w:rsidRDefault="00E5011D" w:rsidP="00E5011D">
            <w:pPr>
              <w:jc w:val="center"/>
              <w:rPr>
                <w:rFonts w:ascii="Calibri" w:hAnsi="Calibri"/>
              </w:rPr>
            </w:pPr>
          </w:p>
        </w:tc>
        <w:tc>
          <w:tcPr>
            <w:tcW w:w="0" w:type="auto"/>
            <w:vMerge/>
            <w:vAlign w:val="center"/>
          </w:tcPr>
          <w:p w14:paraId="5F7C0B6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4CE9FB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D1723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7F16854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1698.10 (19.24%)</w:t>
            </w:r>
          </w:p>
        </w:tc>
        <w:tc>
          <w:tcPr>
            <w:tcW w:w="1871" w:type="dxa"/>
            <w:vMerge/>
            <w:vAlign w:val="center"/>
          </w:tcPr>
          <w:p w14:paraId="1E051AD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D2E40CE"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0AD65325" w14:textId="77777777" w:rsidR="00E5011D" w:rsidRPr="00E5011D" w:rsidRDefault="00E5011D" w:rsidP="00E5011D">
            <w:pPr>
              <w:jc w:val="center"/>
              <w:rPr>
                <w:rFonts w:ascii="Calibri" w:hAnsi="Calibri"/>
              </w:rPr>
            </w:pPr>
            <w:r w:rsidRPr="00E5011D">
              <w:rPr>
                <w:rFonts w:ascii="Calibri" w:hAnsi="Calibri"/>
              </w:rPr>
              <w:t>rc107</w:t>
            </w:r>
          </w:p>
        </w:tc>
        <w:tc>
          <w:tcPr>
            <w:tcW w:w="0" w:type="auto"/>
            <w:vMerge w:val="restart"/>
            <w:vAlign w:val="center"/>
            <w:hideMark/>
          </w:tcPr>
          <w:p w14:paraId="5B4061B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w:t>
            </w:r>
          </w:p>
        </w:tc>
        <w:tc>
          <w:tcPr>
            <w:tcW w:w="1434" w:type="dxa"/>
            <w:vMerge w:val="restart"/>
            <w:vAlign w:val="center"/>
            <w:hideMark/>
          </w:tcPr>
          <w:p w14:paraId="4FF1C14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1230.48</w:t>
            </w:r>
          </w:p>
        </w:tc>
        <w:tc>
          <w:tcPr>
            <w:tcW w:w="1663" w:type="dxa"/>
            <w:vAlign w:val="center"/>
          </w:tcPr>
          <w:p w14:paraId="0890E78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 (+4)</w:t>
            </w:r>
          </w:p>
        </w:tc>
        <w:tc>
          <w:tcPr>
            <w:tcW w:w="1927" w:type="dxa"/>
            <w:vAlign w:val="center"/>
          </w:tcPr>
          <w:p w14:paraId="3A0E45D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1664.69 (35.28%)</w:t>
            </w:r>
          </w:p>
        </w:tc>
        <w:tc>
          <w:tcPr>
            <w:tcW w:w="1871" w:type="dxa"/>
            <w:vMerge w:val="restart"/>
            <w:vAlign w:val="center"/>
          </w:tcPr>
          <w:p w14:paraId="5099F3E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0.57</w:t>
            </w:r>
          </w:p>
        </w:tc>
      </w:tr>
      <w:tr w:rsidR="00E5011D" w:rsidRPr="00E60E9A" w14:paraId="5CB53595"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3278E38C" w14:textId="77777777" w:rsidR="00E5011D" w:rsidRPr="00E5011D" w:rsidRDefault="00E5011D" w:rsidP="00E5011D">
            <w:pPr>
              <w:jc w:val="center"/>
              <w:rPr>
                <w:rFonts w:ascii="Calibri" w:hAnsi="Calibri"/>
              </w:rPr>
            </w:pPr>
          </w:p>
        </w:tc>
        <w:tc>
          <w:tcPr>
            <w:tcW w:w="0" w:type="auto"/>
            <w:vMerge/>
            <w:vAlign w:val="center"/>
          </w:tcPr>
          <w:p w14:paraId="62BE3A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6E9E08A"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4557E5C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17 (+6)</w:t>
            </w:r>
          </w:p>
        </w:tc>
        <w:tc>
          <w:tcPr>
            <w:tcW w:w="1927" w:type="dxa"/>
            <w:vAlign w:val="center"/>
          </w:tcPr>
          <w:p w14:paraId="5817B0E1"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1603.56 (30.33%)</w:t>
            </w:r>
          </w:p>
        </w:tc>
        <w:tc>
          <w:tcPr>
            <w:tcW w:w="1871" w:type="dxa"/>
            <w:vMerge/>
            <w:vAlign w:val="center"/>
          </w:tcPr>
          <w:p w14:paraId="1FE9858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08E9B5C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2ED57A49" w14:textId="77777777" w:rsidR="00E5011D" w:rsidRPr="00E5011D" w:rsidRDefault="00E5011D" w:rsidP="00E5011D">
            <w:pPr>
              <w:jc w:val="center"/>
              <w:rPr>
                <w:rFonts w:ascii="Calibri" w:hAnsi="Calibri"/>
              </w:rPr>
            </w:pPr>
            <w:r w:rsidRPr="00E5011D">
              <w:rPr>
                <w:rFonts w:ascii="Calibri" w:hAnsi="Calibri"/>
              </w:rPr>
              <w:t>rc108</w:t>
            </w:r>
          </w:p>
        </w:tc>
        <w:tc>
          <w:tcPr>
            <w:tcW w:w="0" w:type="auto"/>
            <w:vMerge w:val="restart"/>
            <w:vAlign w:val="center"/>
            <w:hideMark/>
          </w:tcPr>
          <w:p w14:paraId="4EC0FE3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w:t>
            </w:r>
          </w:p>
        </w:tc>
        <w:tc>
          <w:tcPr>
            <w:tcW w:w="1434" w:type="dxa"/>
            <w:vMerge w:val="restart"/>
            <w:vAlign w:val="center"/>
            <w:hideMark/>
          </w:tcPr>
          <w:p w14:paraId="5CE63B1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1139.82</w:t>
            </w:r>
          </w:p>
        </w:tc>
        <w:tc>
          <w:tcPr>
            <w:tcW w:w="1663" w:type="dxa"/>
            <w:vAlign w:val="center"/>
          </w:tcPr>
          <w:p w14:paraId="0775751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 (+4)</w:t>
            </w:r>
          </w:p>
        </w:tc>
        <w:tc>
          <w:tcPr>
            <w:tcW w:w="1927" w:type="dxa"/>
            <w:vAlign w:val="center"/>
          </w:tcPr>
          <w:p w14:paraId="4018B7E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1563.32 (37.23%)</w:t>
            </w:r>
          </w:p>
        </w:tc>
        <w:tc>
          <w:tcPr>
            <w:tcW w:w="1871" w:type="dxa"/>
            <w:vMerge w:val="restart"/>
            <w:vAlign w:val="center"/>
          </w:tcPr>
          <w:p w14:paraId="0F53477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0.62</w:t>
            </w:r>
          </w:p>
        </w:tc>
      </w:tr>
      <w:tr w:rsidR="00E5011D" w:rsidRPr="00E60E9A" w14:paraId="3FDC6AC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8EFCF24" w14:textId="77777777" w:rsidR="00E5011D" w:rsidRPr="00E5011D" w:rsidRDefault="00E5011D" w:rsidP="00E5011D">
            <w:pPr>
              <w:jc w:val="center"/>
              <w:rPr>
                <w:rFonts w:ascii="Calibri" w:hAnsi="Calibri"/>
              </w:rPr>
            </w:pPr>
          </w:p>
        </w:tc>
        <w:tc>
          <w:tcPr>
            <w:tcW w:w="0" w:type="auto"/>
            <w:vMerge/>
            <w:vAlign w:val="center"/>
          </w:tcPr>
          <w:p w14:paraId="72EA59D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23865F8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0CB68E"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16 (+6)</w:t>
            </w:r>
          </w:p>
        </w:tc>
        <w:tc>
          <w:tcPr>
            <w:tcW w:w="1927" w:type="dxa"/>
            <w:vAlign w:val="center"/>
          </w:tcPr>
          <w:p w14:paraId="03C45BFA"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1502.23 (31.87%)</w:t>
            </w:r>
          </w:p>
        </w:tc>
        <w:tc>
          <w:tcPr>
            <w:tcW w:w="1871" w:type="dxa"/>
            <w:vMerge/>
            <w:vAlign w:val="center"/>
          </w:tcPr>
          <w:p w14:paraId="1F09390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7C9ACE53"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05F9FDFD" w14:textId="77777777" w:rsidR="00E5011D" w:rsidRPr="00E5011D" w:rsidRDefault="00E5011D" w:rsidP="00E5011D">
            <w:pPr>
              <w:jc w:val="center"/>
              <w:rPr>
                <w:rFonts w:ascii="Calibri" w:hAnsi="Calibri"/>
              </w:rPr>
            </w:pPr>
            <w:r w:rsidRPr="00E5011D">
              <w:rPr>
                <w:rFonts w:ascii="Calibri" w:hAnsi="Calibri"/>
              </w:rPr>
              <w:t>rc201</w:t>
            </w:r>
          </w:p>
        </w:tc>
        <w:tc>
          <w:tcPr>
            <w:tcW w:w="0" w:type="auto"/>
            <w:vMerge w:val="restart"/>
            <w:vAlign w:val="center"/>
            <w:hideMark/>
          </w:tcPr>
          <w:p w14:paraId="6291794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w:t>
            </w:r>
          </w:p>
        </w:tc>
        <w:tc>
          <w:tcPr>
            <w:tcW w:w="1434" w:type="dxa"/>
            <w:vMerge w:val="restart"/>
            <w:vAlign w:val="center"/>
            <w:hideMark/>
          </w:tcPr>
          <w:p w14:paraId="01E64C4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1406.94</w:t>
            </w:r>
          </w:p>
        </w:tc>
        <w:tc>
          <w:tcPr>
            <w:tcW w:w="1663" w:type="dxa"/>
            <w:vAlign w:val="center"/>
          </w:tcPr>
          <w:p w14:paraId="7B08C4B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(+2)</w:t>
            </w:r>
          </w:p>
        </w:tc>
        <w:tc>
          <w:tcPr>
            <w:tcW w:w="1927" w:type="dxa"/>
            <w:vAlign w:val="center"/>
          </w:tcPr>
          <w:p w14:paraId="1A70600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1748.34 (24.32%)</w:t>
            </w:r>
          </w:p>
        </w:tc>
        <w:tc>
          <w:tcPr>
            <w:tcW w:w="1871" w:type="dxa"/>
            <w:vMerge w:val="restart"/>
            <w:vAlign w:val="center"/>
          </w:tcPr>
          <w:p w14:paraId="6421B7F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0.49</w:t>
            </w:r>
          </w:p>
        </w:tc>
      </w:tr>
      <w:tr w:rsidR="00E5011D" w:rsidRPr="00E60E9A" w14:paraId="7E707F29"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59EA3951" w14:textId="77777777" w:rsidR="00E5011D" w:rsidRPr="00E5011D" w:rsidRDefault="00E5011D" w:rsidP="00E5011D">
            <w:pPr>
              <w:jc w:val="center"/>
              <w:rPr>
                <w:rFonts w:ascii="Calibri" w:hAnsi="Calibri"/>
              </w:rPr>
            </w:pPr>
          </w:p>
        </w:tc>
        <w:tc>
          <w:tcPr>
            <w:tcW w:w="0" w:type="auto"/>
            <w:vMerge/>
            <w:vAlign w:val="center"/>
          </w:tcPr>
          <w:p w14:paraId="09A5B95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5C2E038"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102099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 (+7)</w:t>
            </w:r>
          </w:p>
        </w:tc>
        <w:tc>
          <w:tcPr>
            <w:tcW w:w="1927" w:type="dxa"/>
            <w:vAlign w:val="center"/>
          </w:tcPr>
          <w:p w14:paraId="4DC049FD"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1454.84 (3.41%)</w:t>
            </w:r>
          </w:p>
        </w:tc>
        <w:tc>
          <w:tcPr>
            <w:tcW w:w="1871" w:type="dxa"/>
            <w:vMerge/>
            <w:vAlign w:val="center"/>
          </w:tcPr>
          <w:p w14:paraId="64E348E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1883FD92"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3CCB3F68" w14:textId="77777777" w:rsidR="00E5011D" w:rsidRPr="00E5011D" w:rsidRDefault="00E5011D" w:rsidP="00E5011D">
            <w:pPr>
              <w:jc w:val="center"/>
              <w:rPr>
                <w:rFonts w:ascii="Calibri" w:hAnsi="Calibri"/>
              </w:rPr>
            </w:pPr>
            <w:r w:rsidRPr="00E5011D">
              <w:rPr>
                <w:rFonts w:ascii="Calibri" w:hAnsi="Calibri"/>
              </w:rPr>
              <w:t>rc202</w:t>
            </w:r>
          </w:p>
        </w:tc>
        <w:tc>
          <w:tcPr>
            <w:tcW w:w="0" w:type="auto"/>
            <w:vMerge w:val="restart"/>
            <w:vAlign w:val="center"/>
            <w:hideMark/>
          </w:tcPr>
          <w:p w14:paraId="5C4C47D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756C820E"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1365.65</w:t>
            </w:r>
          </w:p>
        </w:tc>
        <w:tc>
          <w:tcPr>
            <w:tcW w:w="1663" w:type="dxa"/>
            <w:vAlign w:val="center"/>
          </w:tcPr>
          <w:p w14:paraId="5EC63E75"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7656F39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1765.74 (29.30%)</w:t>
            </w:r>
          </w:p>
        </w:tc>
        <w:tc>
          <w:tcPr>
            <w:tcW w:w="1871" w:type="dxa"/>
            <w:vMerge w:val="restart"/>
            <w:vAlign w:val="center"/>
          </w:tcPr>
          <w:p w14:paraId="00CB763F"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0.61</w:t>
            </w:r>
          </w:p>
        </w:tc>
      </w:tr>
      <w:tr w:rsidR="00E5011D" w:rsidRPr="00E60E9A" w14:paraId="77CE93E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1AA383BD" w14:textId="77777777" w:rsidR="00E5011D" w:rsidRPr="00E5011D" w:rsidRDefault="00E5011D" w:rsidP="00E5011D">
            <w:pPr>
              <w:jc w:val="center"/>
              <w:rPr>
                <w:rFonts w:ascii="Calibri" w:hAnsi="Calibri"/>
              </w:rPr>
            </w:pPr>
          </w:p>
        </w:tc>
        <w:tc>
          <w:tcPr>
            <w:tcW w:w="0" w:type="auto"/>
            <w:vMerge/>
            <w:vAlign w:val="center"/>
          </w:tcPr>
          <w:p w14:paraId="0E01A36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FE61E9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6A304E39"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 (+7)</w:t>
            </w:r>
          </w:p>
        </w:tc>
        <w:tc>
          <w:tcPr>
            <w:tcW w:w="1927" w:type="dxa"/>
            <w:vAlign w:val="center"/>
          </w:tcPr>
          <w:p w14:paraId="5A35CE5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1400.41 (2.56%)</w:t>
            </w:r>
          </w:p>
        </w:tc>
        <w:tc>
          <w:tcPr>
            <w:tcW w:w="1871" w:type="dxa"/>
            <w:vMerge/>
            <w:vAlign w:val="center"/>
          </w:tcPr>
          <w:p w14:paraId="5D393C63"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3B650906"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4B0DF5DD" w14:textId="77777777" w:rsidR="00E5011D" w:rsidRPr="00E5011D" w:rsidRDefault="00E5011D" w:rsidP="00E5011D">
            <w:pPr>
              <w:jc w:val="center"/>
              <w:rPr>
                <w:rFonts w:ascii="Calibri" w:hAnsi="Calibri"/>
              </w:rPr>
            </w:pPr>
            <w:r w:rsidRPr="00E5011D">
              <w:rPr>
                <w:rFonts w:ascii="Calibri" w:hAnsi="Calibri"/>
              </w:rPr>
              <w:t>rc203</w:t>
            </w:r>
          </w:p>
        </w:tc>
        <w:tc>
          <w:tcPr>
            <w:tcW w:w="0" w:type="auto"/>
            <w:vMerge w:val="restart"/>
            <w:vAlign w:val="center"/>
            <w:hideMark/>
          </w:tcPr>
          <w:p w14:paraId="719E086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56B577E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1049.62</w:t>
            </w:r>
          </w:p>
        </w:tc>
        <w:tc>
          <w:tcPr>
            <w:tcW w:w="1663" w:type="dxa"/>
            <w:vAlign w:val="center"/>
          </w:tcPr>
          <w:p w14:paraId="0AC628D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6F19C25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1479.07 (40.99%)</w:t>
            </w:r>
          </w:p>
        </w:tc>
        <w:tc>
          <w:tcPr>
            <w:tcW w:w="1871" w:type="dxa"/>
            <w:vMerge w:val="restart"/>
            <w:vAlign w:val="center"/>
          </w:tcPr>
          <w:p w14:paraId="4A4104E1"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0.76</w:t>
            </w:r>
          </w:p>
        </w:tc>
      </w:tr>
      <w:tr w:rsidR="00E5011D" w:rsidRPr="00E60E9A" w14:paraId="675C017D"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2E180A7D" w14:textId="77777777" w:rsidR="00E5011D" w:rsidRPr="00E5011D" w:rsidRDefault="00E5011D" w:rsidP="00E5011D">
            <w:pPr>
              <w:jc w:val="center"/>
              <w:rPr>
                <w:rFonts w:ascii="Calibri" w:hAnsi="Calibri"/>
              </w:rPr>
            </w:pPr>
          </w:p>
        </w:tc>
        <w:tc>
          <w:tcPr>
            <w:tcW w:w="0" w:type="auto"/>
            <w:vMerge/>
            <w:vAlign w:val="center"/>
          </w:tcPr>
          <w:p w14:paraId="6B57390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0C3460D2"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50731BA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9 (+6)</w:t>
            </w:r>
          </w:p>
        </w:tc>
        <w:tc>
          <w:tcPr>
            <w:tcW w:w="1927" w:type="dxa"/>
            <w:vAlign w:val="center"/>
          </w:tcPr>
          <w:p w14:paraId="6AF8947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1181.01 (12.58%)</w:t>
            </w:r>
          </w:p>
        </w:tc>
        <w:tc>
          <w:tcPr>
            <w:tcW w:w="1871" w:type="dxa"/>
            <w:vMerge/>
            <w:vAlign w:val="center"/>
          </w:tcPr>
          <w:p w14:paraId="5D642E9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708C2CD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4FB1FFD0" w14:textId="77777777" w:rsidR="00E5011D" w:rsidRPr="00E5011D" w:rsidRDefault="00E5011D" w:rsidP="00E5011D">
            <w:pPr>
              <w:jc w:val="center"/>
              <w:rPr>
                <w:rFonts w:ascii="Calibri" w:hAnsi="Calibri"/>
              </w:rPr>
            </w:pPr>
            <w:hyperlink r:id="rId11" w:tgtFrame="_blank" w:history="1">
              <w:r w:rsidRPr="00E5011D">
                <w:rPr>
                  <w:rFonts w:ascii="Calibri" w:hAnsi="Calibri"/>
                </w:rPr>
                <w:t>rc204</w:t>
              </w:r>
            </w:hyperlink>
          </w:p>
        </w:tc>
        <w:tc>
          <w:tcPr>
            <w:tcW w:w="0" w:type="auto"/>
            <w:vMerge w:val="restart"/>
            <w:vAlign w:val="center"/>
            <w:hideMark/>
          </w:tcPr>
          <w:p w14:paraId="7AAF9B8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3DEDDF56"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798.46</w:t>
            </w:r>
          </w:p>
        </w:tc>
        <w:tc>
          <w:tcPr>
            <w:tcW w:w="1663" w:type="dxa"/>
            <w:vAlign w:val="center"/>
          </w:tcPr>
          <w:p w14:paraId="699DABB3"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 (+1)</w:t>
            </w:r>
          </w:p>
        </w:tc>
        <w:tc>
          <w:tcPr>
            <w:tcW w:w="1927" w:type="dxa"/>
            <w:vAlign w:val="center"/>
          </w:tcPr>
          <w:p w14:paraId="60D0DA7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1127.96 (41.23%)</w:t>
            </w:r>
          </w:p>
        </w:tc>
        <w:tc>
          <w:tcPr>
            <w:tcW w:w="1871" w:type="dxa"/>
            <w:vMerge w:val="restart"/>
            <w:vAlign w:val="center"/>
          </w:tcPr>
          <w:p w14:paraId="475A5C1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0.92</w:t>
            </w:r>
          </w:p>
        </w:tc>
      </w:tr>
      <w:tr w:rsidR="00E5011D" w:rsidRPr="00E60E9A" w14:paraId="23935418"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4CA1BE7A" w14:textId="77777777" w:rsidR="00E5011D" w:rsidRPr="00E5011D" w:rsidRDefault="00E5011D" w:rsidP="00E5011D">
            <w:pPr>
              <w:jc w:val="center"/>
              <w:rPr>
                <w:rFonts w:ascii="Calibri" w:hAnsi="Calibri"/>
              </w:rPr>
            </w:pPr>
          </w:p>
        </w:tc>
        <w:tc>
          <w:tcPr>
            <w:tcW w:w="0" w:type="auto"/>
            <w:vMerge/>
            <w:vAlign w:val="center"/>
          </w:tcPr>
          <w:p w14:paraId="74151DF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692B9027"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4746191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5 (+2)</w:t>
            </w:r>
          </w:p>
        </w:tc>
        <w:tc>
          <w:tcPr>
            <w:tcW w:w="1927" w:type="dxa"/>
            <w:vAlign w:val="center"/>
          </w:tcPr>
          <w:p w14:paraId="673D309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1075.96 (34.71%)</w:t>
            </w:r>
          </w:p>
        </w:tc>
        <w:tc>
          <w:tcPr>
            <w:tcW w:w="1871" w:type="dxa"/>
            <w:vMerge/>
            <w:vAlign w:val="center"/>
          </w:tcPr>
          <w:p w14:paraId="317D00C5"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553BF96B"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660DDDFB" w14:textId="77777777" w:rsidR="00E5011D" w:rsidRPr="00E5011D" w:rsidRDefault="00E5011D" w:rsidP="00E5011D">
            <w:pPr>
              <w:jc w:val="center"/>
              <w:rPr>
                <w:rFonts w:ascii="Calibri" w:hAnsi="Calibri"/>
              </w:rPr>
            </w:pPr>
            <w:hyperlink r:id="rId12" w:tgtFrame="_blank" w:history="1">
              <w:r w:rsidRPr="00E5011D">
                <w:rPr>
                  <w:rFonts w:ascii="Calibri" w:hAnsi="Calibri"/>
                </w:rPr>
                <w:t>rc205</w:t>
              </w:r>
            </w:hyperlink>
          </w:p>
        </w:tc>
        <w:tc>
          <w:tcPr>
            <w:tcW w:w="0" w:type="auto"/>
            <w:vMerge w:val="restart"/>
            <w:vAlign w:val="center"/>
            <w:hideMark/>
          </w:tcPr>
          <w:p w14:paraId="3D09C80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4</w:t>
            </w:r>
          </w:p>
        </w:tc>
        <w:tc>
          <w:tcPr>
            <w:tcW w:w="1434" w:type="dxa"/>
            <w:vMerge w:val="restart"/>
            <w:vAlign w:val="center"/>
            <w:hideMark/>
          </w:tcPr>
          <w:p w14:paraId="3B4C0A0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1297.65</w:t>
            </w:r>
          </w:p>
        </w:tc>
        <w:tc>
          <w:tcPr>
            <w:tcW w:w="1663" w:type="dxa"/>
            <w:vAlign w:val="center"/>
          </w:tcPr>
          <w:p w14:paraId="6F2901E2"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8 (+4)</w:t>
            </w:r>
          </w:p>
        </w:tc>
        <w:tc>
          <w:tcPr>
            <w:tcW w:w="1927" w:type="dxa"/>
            <w:vAlign w:val="center"/>
          </w:tcPr>
          <w:p w14:paraId="133A316B"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1486.59 (14.57%)</w:t>
            </w:r>
          </w:p>
        </w:tc>
        <w:tc>
          <w:tcPr>
            <w:tcW w:w="1871" w:type="dxa"/>
            <w:vMerge w:val="restart"/>
            <w:vAlign w:val="center"/>
          </w:tcPr>
          <w:p w14:paraId="3A868228"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0.58</w:t>
            </w:r>
          </w:p>
        </w:tc>
      </w:tr>
      <w:tr w:rsidR="00E5011D" w:rsidRPr="00E60E9A" w14:paraId="24A510CF"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78DC633F" w14:textId="77777777" w:rsidR="00E5011D" w:rsidRPr="00E5011D" w:rsidRDefault="00E5011D" w:rsidP="00E5011D">
            <w:pPr>
              <w:jc w:val="center"/>
              <w:rPr>
                <w:rFonts w:ascii="Calibri" w:hAnsi="Calibri"/>
              </w:rPr>
            </w:pPr>
          </w:p>
        </w:tc>
        <w:tc>
          <w:tcPr>
            <w:tcW w:w="0" w:type="auto"/>
            <w:vMerge/>
            <w:vAlign w:val="center"/>
          </w:tcPr>
          <w:p w14:paraId="39D85EE0"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3CBC7BE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25EB6162"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10 (+6)</w:t>
            </w:r>
          </w:p>
        </w:tc>
        <w:tc>
          <w:tcPr>
            <w:tcW w:w="1927" w:type="dxa"/>
            <w:vAlign w:val="center"/>
          </w:tcPr>
          <w:p w14:paraId="5203B31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1372.27 (5.78%)</w:t>
            </w:r>
          </w:p>
        </w:tc>
        <w:tc>
          <w:tcPr>
            <w:tcW w:w="1871" w:type="dxa"/>
            <w:vMerge/>
            <w:vAlign w:val="center"/>
          </w:tcPr>
          <w:p w14:paraId="72FB1016"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6136AE16"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6B828F91" w14:textId="77777777" w:rsidR="00E5011D" w:rsidRPr="00E5011D" w:rsidRDefault="00E5011D" w:rsidP="00E5011D">
            <w:pPr>
              <w:jc w:val="center"/>
              <w:rPr>
                <w:rFonts w:ascii="Calibri" w:hAnsi="Calibri"/>
              </w:rPr>
            </w:pPr>
            <w:hyperlink r:id="rId13" w:tgtFrame="_blank" w:history="1">
              <w:r w:rsidRPr="00E5011D">
                <w:rPr>
                  <w:rFonts w:ascii="Calibri" w:hAnsi="Calibri"/>
                </w:rPr>
                <w:t>rc206</w:t>
              </w:r>
            </w:hyperlink>
          </w:p>
        </w:tc>
        <w:tc>
          <w:tcPr>
            <w:tcW w:w="0" w:type="auto"/>
            <w:vMerge w:val="restart"/>
            <w:vAlign w:val="center"/>
            <w:hideMark/>
          </w:tcPr>
          <w:p w14:paraId="0ACA9AA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199AA3CD"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1146.32</w:t>
            </w:r>
          </w:p>
        </w:tc>
        <w:tc>
          <w:tcPr>
            <w:tcW w:w="1663" w:type="dxa"/>
            <w:vAlign w:val="center"/>
          </w:tcPr>
          <w:p w14:paraId="5C8AA160"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6 (+3)</w:t>
            </w:r>
          </w:p>
        </w:tc>
        <w:tc>
          <w:tcPr>
            <w:tcW w:w="1927" w:type="dxa"/>
            <w:vAlign w:val="center"/>
          </w:tcPr>
          <w:p w14:paraId="4D5DB8AA"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1575.85 (37.43%)</w:t>
            </w:r>
          </w:p>
        </w:tc>
        <w:tc>
          <w:tcPr>
            <w:tcW w:w="1871" w:type="dxa"/>
            <w:vMerge w:val="restart"/>
            <w:vAlign w:val="center"/>
          </w:tcPr>
          <w:p w14:paraId="1F8234F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0.55</w:t>
            </w:r>
          </w:p>
        </w:tc>
      </w:tr>
      <w:tr w:rsidR="00E5011D" w:rsidRPr="00E60E9A" w14:paraId="28443C1E"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vAlign w:val="center"/>
          </w:tcPr>
          <w:p w14:paraId="09C17157" w14:textId="77777777" w:rsidR="00E5011D" w:rsidRPr="00E5011D" w:rsidRDefault="00E5011D" w:rsidP="00E5011D">
            <w:pPr>
              <w:jc w:val="center"/>
              <w:rPr>
                <w:rFonts w:ascii="Calibri" w:hAnsi="Calibri"/>
              </w:rPr>
            </w:pPr>
          </w:p>
        </w:tc>
        <w:tc>
          <w:tcPr>
            <w:tcW w:w="0" w:type="auto"/>
            <w:vMerge/>
            <w:vAlign w:val="center"/>
          </w:tcPr>
          <w:p w14:paraId="5D25C6E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vAlign w:val="center"/>
          </w:tcPr>
          <w:p w14:paraId="0D4D9EBC"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vAlign w:val="center"/>
          </w:tcPr>
          <w:p w14:paraId="75CF58F4"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8 (+5)</w:t>
            </w:r>
          </w:p>
        </w:tc>
        <w:tc>
          <w:tcPr>
            <w:tcW w:w="1927" w:type="dxa"/>
            <w:vAlign w:val="center"/>
          </w:tcPr>
          <w:p w14:paraId="2E946D7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1325.25 (15.62%)</w:t>
            </w:r>
          </w:p>
        </w:tc>
        <w:tc>
          <w:tcPr>
            <w:tcW w:w="1871" w:type="dxa"/>
            <w:vMerge/>
            <w:vAlign w:val="center"/>
          </w:tcPr>
          <w:p w14:paraId="0F39677F" w14:textId="77777777" w:rsidR="00E5011D" w:rsidRPr="00E5011D" w:rsidRDefault="00E5011D" w:rsidP="00E501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4984A837"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vMerge w:val="restart"/>
            <w:vAlign w:val="center"/>
            <w:hideMark/>
          </w:tcPr>
          <w:p w14:paraId="5CC32197" w14:textId="77777777" w:rsidR="00E5011D" w:rsidRPr="00E5011D" w:rsidRDefault="00E5011D" w:rsidP="00E5011D">
            <w:pPr>
              <w:jc w:val="center"/>
              <w:rPr>
                <w:rFonts w:ascii="Calibri" w:hAnsi="Calibri"/>
              </w:rPr>
            </w:pPr>
            <w:hyperlink r:id="rId14" w:tgtFrame="_blank" w:history="1">
              <w:r w:rsidRPr="00E5011D">
                <w:rPr>
                  <w:rFonts w:ascii="Calibri" w:hAnsi="Calibri"/>
                </w:rPr>
                <w:t>rc207</w:t>
              </w:r>
            </w:hyperlink>
          </w:p>
        </w:tc>
        <w:tc>
          <w:tcPr>
            <w:tcW w:w="0" w:type="auto"/>
            <w:vMerge w:val="restart"/>
            <w:vAlign w:val="center"/>
            <w:hideMark/>
          </w:tcPr>
          <w:p w14:paraId="44EC7DC4"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vMerge w:val="restart"/>
            <w:vAlign w:val="center"/>
            <w:hideMark/>
          </w:tcPr>
          <w:p w14:paraId="3FA18EDC"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1061.14</w:t>
            </w:r>
          </w:p>
        </w:tc>
        <w:tc>
          <w:tcPr>
            <w:tcW w:w="1663" w:type="dxa"/>
            <w:vAlign w:val="center"/>
          </w:tcPr>
          <w:p w14:paraId="33F272C7"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5 (+2)</w:t>
            </w:r>
          </w:p>
        </w:tc>
        <w:tc>
          <w:tcPr>
            <w:tcW w:w="1927" w:type="dxa"/>
            <w:vAlign w:val="center"/>
          </w:tcPr>
          <w:p w14:paraId="772A027F"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1392.84 (31.20%)</w:t>
            </w:r>
          </w:p>
        </w:tc>
        <w:tc>
          <w:tcPr>
            <w:tcW w:w="1871" w:type="dxa"/>
            <w:vMerge w:val="restart"/>
            <w:vAlign w:val="center"/>
          </w:tcPr>
          <w:p w14:paraId="21AEC9E9" w14:textId="77777777" w:rsidR="00E5011D" w:rsidRPr="00E5011D" w:rsidRDefault="00E5011D" w:rsidP="00E501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0.60</w:t>
            </w:r>
          </w:p>
        </w:tc>
      </w:tr>
      <w:tr w:rsidR="00E5011D" w:rsidRPr="00E60E9A" w14:paraId="011425E3" w14:textId="77777777" w:rsidTr="00E5011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878" w:type="dxa"/>
            <w:vMerge/>
          </w:tcPr>
          <w:p w14:paraId="01362525" w14:textId="77777777" w:rsidR="00E5011D" w:rsidRPr="00E5011D" w:rsidRDefault="00E5011D" w:rsidP="00FD5E0F">
            <w:pPr>
              <w:jc w:val="center"/>
              <w:rPr>
                <w:rFonts w:ascii="Calibri" w:hAnsi="Calibri"/>
              </w:rPr>
            </w:pPr>
          </w:p>
        </w:tc>
        <w:tc>
          <w:tcPr>
            <w:tcW w:w="0" w:type="auto"/>
            <w:vMerge/>
          </w:tcPr>
          <w:p w14:paraId="153BA3C8"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34" w:type="dxa"/>
            <w:vMerge/>
          </w:tcPr>
          <w:p w14:paraId="2C06F0FF"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663" w:type="dxa"/>
          </w:tcPr>
          <w:p w14:paraId="2158349A"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7 (+4)</w:t>
            </w:r>
          </w:p>
        </w:tc>
        <w:tc>
          <w:tcPr>
            <w:tcW w:w="1927" w:type="dxa"/>
          </w:tcPr>
          <w:p w14:paraId="4FE6BE7D"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5011D">
              <w:rPr>
                <w:rFonts w:ascii="Calibri" w:hAnsi="Calibri"/>
              </w:rPr>
              <w:t>1221.86 (15.08%)</w:t>
            </w:r>
          </w:p>
        </w:tc>
        <w:tc>
          <w:tcPr>
            <w:tcW w:w="1871" w:type="dxa"/>
            <w:vMerge/>
          </w:tcPr>
          <w:p w14:paraId="6226AEFE" w14:textId="77777777" w:rsidR="00E5011D" w:rsidRPr="00E5011D" w:rsidRDefault="00E5011D" w:rsidP="00FD5E0F">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E5011D" w:rsidRPr="00E60E9A" w14:paraId="6A7854B0" w14:textId="77777777" w:rsidTr="00E5011D">
        <w:trPr>
          <w:trHeight w:val="151"/>
        </w:trPr>
        <w:tc>
          <w:tcPr>
            <w:cnfStyle w:val="001000000000" w:firstRow="0" w:lastRow="0" w:firstColumn="1" w:lastColumn="0" w:oddVBand="0" w:evenVBand="0" w:oddHBand="0" w:evenHBand="0" w:firstRowFirstColumn="0" w:firstRowLastColumn="0" w:lastRowFirstColumn="0" w:lastRowLastColumn="0"/>
            <w:tcW w:w="1878" w:type="dxa"/>
            <w:hideMark/>
          </w:tcPr>
          <w:p w14:paraId="7CFE203F" w14:textId="77777777" w:rsidR="00E5011D" w:rsidRPr="00E5011D" w:rsidRDefault="00E5011D" w:rsidP="00FD5E0F">
            <w:pPr>
              <w:jc w:val="center"/>
              <w:rPr>
                <w:rFonts w:ascii="Calibri" w:hAnsi="Calibri"/>
              </w:rPr>
            </w:pPr>
            <w:hyperlink r:id="rId15" w:tgtFrame="_blank" w:history="1">
              <w:r w:rsidRPr="00E5011D">
                <w:rPr>
                  <w:rFonts w:ascii="Calibri" w:hAnsi="Calibri"/>
                </w:rPr>
                <w:t>rc208</w:t>
              </w:r>
            </w:hyperlink>
          </w:p>
        </w:tc>
        <w:tc>
          <w:tcPr>
            <w:tcW w:w="0" w:type="auto"/>
            <w:hideMark/>
          </w:tcPr>
          <w:p w14:paraId="3C28063A"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3</w:t>
            </w:r>
          </w:p>
        </w:tc>
        <w:tc>
          <w:tcPr>
            <w:tcW w:w="1434" w:type="dxa"/>
            <w:hideMark/>
          </w:tcPr>
          <w:p w14:paraId="6683AF51"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828.14</w:t>
            </w:r>
          </w:p>
        </w:tc>
        <w:tc>
          <w:tcPr>
            <w:tcW w:w="1663" w:type="dxa"/>
          </w:tcPr>
          <w:p w14:paraId="64E9A4DE"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5 (+2)</w:t>
            </w:r>
          </w:p>
        </w:tc>
        <w:tc>
          <w:tcPr>
            <w:tcW w:w="1927" w:type="dxa"/>
          </w:tcPr>
          <w:p w14:paraId="7266CECF"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1196.61 (44.44%)</w:t>
            </w:r>
          </w:p>
        </w:tc>
        <w:tc>
          <w:tcPr>
            <w:tcW w:w="1871" w:type="dxa"/>
          </w:tcPr>
          <w:p w14:paraId="6D18C632" w14:textId="77777777" w:rsidR="00E5011D" w:rsidRPr="00E5011D" w:rsidRDefault="00E5011D" w:rsidP="00FD5E0F">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5011D">
              <w:rPr>
                <w:rFonts w:ascii="Calibri" w:hAnsi="Calibri"/>
              </w:rPr>
              <w:t>0.75</w:t>
            </w:r>
          </w:p>
        </w:tc>
      </w:tr>
    </w:tbl>
    <w:p w14:paraId="00B44689" w14:textId="77777777" w:rsidR="00FD5E0F" w:rsidRDefault="00FD5E0F" w:rsidP="00E5011D">
      <w:r>
        <w:lastRenderedPageBreak/>
        <w:t xml:space="preserve">Comme on peut le constater dans le tableau précédent, note algorithme trouve en un temps très faible (une demi seconde environ) des résultats très proches des valeurs optimales. </w:t>
      </w:r>
    </w:p>
    <w:p w14:paraId="3E6D1CF0" w14:textId="13EF6DAA" w:rsidR="008967BD" w:rsidRDefault="00FD5E0F" w:rsidP="00E5011D">
      <w:r>
        <w:t>On peut aussi remarquer qu’il est plus efficace sur le nombre de tournées que sur la distance totale, en effet, il a été conçu pour favoriser la réduction du nombre de tournées.</w:t>
      </w:r>
    </w:p>
    <w:p w14:paraId="634EC974" w14:textId="21AC3590" w:rsidR="00FD5E0F" w:rsidRDefault="00FD5E0F" w:rsidP="00E5011D">
      <w:r>
        <w:t>En augmentant le nombre d’itération on peut affiner encore le résultat sans perdre trop de temps. Voici les résultats sur rc101 en fonction du nombre d’itérations :</w:t>
      </w:r>
    </w:p>
    <w:tbl>
      <w:tblPr>
        <w:tblStyle w:val="TableauGrille5Fonc-Accentuation1"/>
        <w:tblW w:w="0" w:type="auto"/>
        <w:tblLook w:val="04A0" w:firstRow="1" w:lastRow="0" w:firstColumn="1" w:lastColumn="0" w:noHBand="0" w:noVBand="1"/>
      </w:tblPr>
      <w:tblGrid>
        <w:gridCol w:w="1709"/>
        <w:gridCol w:w="1709"/>
        <w:gridCol w:w="1709"/>
        <w:gridCol w:w="1709"/>
        <w:gridCol w:w="1709"/>
      </w:tblGrid>
      <w:tr w:rsidR="00FD5E0F" w14:paraId="5E382786" w14:textId="77777777" w:rsidTr="00FD5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736A8A97" w14:textId="49E793F4" w:rsidR="00FD5E0F" w:rsidRPr="00F805D2" w:rsidRDefault="00FD5E0F" w:rsidP="00E5011D">
            <w:pPr>
              <w:rPr>
                <w:rFonts w:ascii="Calibri" w:hAnsi="Calibri"/>
                <w:color w:val="FFFFFF" w:themeColor="background1"/>
              </w:rPr>
            </w:pPr>
            <w:r w:rsidRPr="00F805D2">
              <w:rPr>
                <w:rFonts w:ascii="Calibri" w:hAnsi="Calibri"/>
                <w:color w:val="FFFFFF" w:themeColor="background1"/>
              </w:rPr>
              <w:t>RC101</w:t>
            </w:r>
          </w:p>
        </w:tc>
        <w:tc>
          <w:tcPr>
            <w:tcW w:w="1709" w:type="dxa"/>
          </w:tcPr>
          <w:p w14:paraId="5953A862" w14:textId="14F77B42"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w:t>
            </w:r>
          </w:p>
        </w:tc>
        <w:tc>
          <w:tcPr>
            <w:tcW w:w="1709" w:type="dxa"/>
          </w:tcPr>
          <w:p w14:paraId="796F963C" w14:textId="5C77D78A"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w:t>
            </w:r>
          </w:p>
        </w:tc>
        <w:tc>
          <w:tcPr>
            <w:tcW w:w="1709" w:type="dxa"/>
          </w:tcPr>
          <w:p w14:paraId="48E36572" w14:textId="7373ED3B"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1000</w:t>
            </w:r>
          </w:p>
        </w:tc>
        <w:tc>
          <w:tcPr>
            <w:tcW w:w="1709" w:type="dxa"/>
          </w:tcPr>
          <w:p w14:paraId="56B7A4BF" w14:textId="6B52E970" w:rsidR="00FD5E0F" w:rsidRPr="00F805D2" w:rsidRDefault="00FD5E0F" w:rsidP="00E5011D">
            <w:pPr>
              <w:cnfStyle w:val="100000000000" w:firstRow="1" w:lastRow="0" w:firstColumn="0" w:lastColumn="0" w:oddVBand="0" w:evenVBand="0" w:oddHBand="0" w:evenHBand="0" w:firstRowFirstColumn="0" w:firstRowLastColumn="0" w:lastRowFirstColumn="0" w:lastRowLastColumn="0"/>
              <w:rPr>
                <w:rFonts w:ascii="Calibri" w:hAnsi="Calibri"/>
                <w:color w:val="FFFFFF" w:themeColor="background1"/>
              </w:rPr>
            </w:pPr>
            <w:r w:rsidRPr="00F805D2">
              <w:rPr>
                <w:rFonts w:ascii="Calibri" w:hAnsi="Calibri"/>
                <w:color w:val="FFFFFF" w:themeColor="background1"/>
              </w:rPr>
              <w:t>10000</w:t>
            </w:r>
          </w:p>
        </w:tc>
      </w:tr>
      <w:tr w:rsidR="00FD5E0F" w14:paraId="42A0E920" w14:textId="77777777" w:rsidTr="00FD5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2B512E5A" w14:textId="33F7174D" w:rsidR="00FD5E0F" w:rsidRPr="00F805D2" w:rsidRDefault="00FD5E0F" w:rsidP="00E5011D">
            <w:pPr>
              <w:rPr>
                <w:rFonts w:ascii="Calibri" w:hAnsi="Calibri"/>
                <w:color w:val="FFFFFF" w:themeColor="background1"/>
              </w:rPr>
            </w:pPr>
            <w:r w:rsidRPr="00F805D2">
              <w:rPr>
                <w:rFonts w:ascii="Calibri" w:hAnsi="Calibri"/>
                <w:color w:val="FFFFFF" w:themeColor="background1"/>
              </w:rPr>
              <w:t>TEMPS</w:t>
            </w:r>
            <w:r w:rsidR="00F805D2" w:rsidRPr="00F805D2">
              <w:rPr>
                <w:rFonts w:ascii="Calibri" w:hAnsi="Calibri"/>
                <w:color w:val="FFFFFF" w:themeColor="background1"/>
              </w:rPr>
              <w:t xml:space="preserve"> (s)</w:t>
            </w:r>
          </w:p>
        </w:tc>
        <w:tc>
          <w:tcPr>
            <w:tcW w:w="1709" w:type="dxa"/>
          </w:tcPr>
          <w:p w14:paraId="646BF109" w14:textId="7B4CCFEE"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0.01</w:t>
            </w:r>
          </w:p>
        </w:tc>
        <w:tc>
          <w:tcPr>
            <w:tcW w:w="1709" w:type="dxa"/>
          </w:tcPr>
          <w:p w14:paraId="1C0AC4E8" w14:textId="2E3FB1D4"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0.44</w:t>
            </w:r>
          </w:p>
        </w:tc>
        <w:tc>
          <w:tcPr>
            <w:tcW w:w="1709" w:type="dxa"/>
          </w:tcPr>
          <w:p w14:paraId="6430BB91" w14:textId="56DE803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4.42</w:t>
            </w:r>
          </w:p>
        </w:tc>
        <w:tc>
          <w:tcPr>
            <w:tcW w:w="1709" w:type="dxa"/>
          </w:tcPr>
          <w:p w14:paraId="3C9887DC" w14:textId="0D74CEA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44.60</w:t>
            </w:r>
          </w:p>
        </w:tc>
      </w:tr>
      <w:tr w:rsidR="00FD5E0F" w14:paraId="4C4F1CF6" w14:textId="77777777" w:rsidTr="00FD5E0F">
        <w:tc>
          <w:tcPr>
            <w:cnfStyle w:val="001000000000" w:firstRow="0" w:lastRow="0" w:firstColumn="1" w:lastColumn="0" w:oddVBand="0" w:evenVBand="0" w:oddHBand="0" w:evenHBand="0" w:firstRowFirstColumn="0" w:firstRowLastColumn="0" w:lastRowFirstColumn="0" w:lastRowLastColumn="0"/>
            <w:tcW w:w="1709" w:type="dxa"/>
          </w:tcPr>
          <w:p w14:paraId="321C412D" w14:textId="08BAB7EB" w:rsidR="00FD5E0F" w:rsidRPr="00F805D2" w:rsidRDefault="00FD5E0F" w:rsidP="00E5011D">
            <w:pPr>
              <w:rPr>
                <w:rFonts w:ascii="Calibri" w:hAnsi="Calibri"/>
                <w:color w:val="FFFFFF" w:themeColor="background1"/>
              </w:rPr>
            </w:pPr>
            <w:r w:rsidRPr="00F805D2">
              <w:rPr>
                <w:rFonts w:ascii="Calibri" w:hAnsi="Calibri"/>
                <w:color w:val="FFFFFF" w:themeColor="background1"/>
              </w:rPr>
              <w:t>TOURNEES</w:t>
            </w:r>
          </w:p>
        </w:tc>
        <w:tc>
          <w:tcPr>
            <w:tcW w:w="1709" w:type="dxa"/>
          </w:tcPr>
          <w:p w14:paraId="00FD18F1" w14:textId="21BA7BE2"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08B294DE" w14:textId="4AFC21AD"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4605CEC8" w14:textId="45CA39FA"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c>
          <w:tcPr>
            <w:tcW w:w="1709" w:type="dxa"/>
          </w:tcPr>
          <w:p w14:paraId="67DAB498" w14:textId="572F727E" w:rsidR="00FD5E0F" w:rsidRPr="00F805D2" w:rsidRDefault="00F805D2" w:rsidP="00E5011D">
            <w:pPr>
              <w:cnfStyle w:val="000000000000" w:firstRow="0" w:lastRow="0" w:firstColumn="0" w:lastColumn="0" w:oddVBand="0" w:evenVBand="0" w:oddHBand="0" w:evenHBand="0" w:firstRowFirstColumn="0" w:firstRowLastColumn="0" w:lastRowFirstColumn="0" w:lastRowLastColumn="0"/>
              <w:rPr>
                <w:rFonts w:ascii="Calibri" w:hAnsi="Calibri"/>
              </w:rPr>
            </w:pPr>
            <w:r w:rsidRPr="00F805D2">
              <w:rPr>
                <w:rFonts w:ascii="Calibri" w:hAnsi="Calibri"/>
              </w:rPr>
              <w:t>18</w:t>
            </w:r>
          </w:p>
        </w:tc>
      </w:tr>
      <w:tr w:rsidR="00FD5E0F" w14:paraId="474D27FB" w14:textId="77777777" w:rsidTr="00FD5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1216D8DF" w14:textId="4CEA91F6" w:rsidR="00FD5E0F" w:rsidRPr="00F805D2" w:rsidRDefault="00FD5E0F" w:rsidP="00E5011D">
            <w:pPr>
              <w:rPr>
                <w:rFonts w:ascii="Calibri" w:hAnsi="Calibri"/>
                <w:color w:val="FFFFFF" w:themeColor="background1"/>
              </w:rPr>
            </w:pPr>
            <w:r w:rsidRPr="00F805D2">
              <w:rPr>
                <w:rFonts w:ascii="Calibri" w:hAnsi="Calibri"/>
                <w:color w:val="FFFFFF" w:themeColor="background1"/>
              </w:rPr>
              <w:t>DISTANCE</w:t>
            </w:r>
          </w:p>
        </w:tc>
        <w:tc>
          <w:tcPr>
            <w:tcW w:w="1709" w:type="dxa"/>
          </w:tcPr>
          <w:p w14:paraId="118A8BC7" w14:textId="76F1C1D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2011.45</w:t>
            </w:r>
          </w:p>
        </w:tc>
        <w:tc>
          <w:tcPr>
            <w:tcW w:w="1709" w:type="dxa"/>
          </w:tcPr>
          <w:p w14:paraId="0B20FD94" w14:textId="750ECF1F"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1999.40</w:t>
            </w:r>
          </w:p>
        </w:tc>
        <w:tc>
          <w:tcPr>
            <w:tcW w:w="1709" w:type="dxa"/>
          </w:tcPr>
          <w:p w14:paraId="0BACD7A8" w14:textId="55B8C697"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1979.03</w:t>
            </w:r>
          </w:p>
        </w:tc>
        <w:tc>
          <w:tcPr>
            <w:tcW w:w="1709" w:type="dxa"/>
          </w:tcPr>
          <w:p w14:paraId="00DA070D" w14:textId="416175C8" w:rsidR="00FD5E0F" w:rsidRPr="00F805D2" w:rsidRDefault="00F805D2" w:rsidP="00E5011D">
            <w:pPr>
              <w:cnfStyle w:val="000000100000" w:firstRow="0" w:lastRow="0" w:firstColumn="0" w:lastColumn="0" w:oddVBand="0" w:evenVBand="0" w:oddHBand="1" w:evenHBand="0" w:firstRowFirstColumn="0" w:firstRowLastColumn="0" w:lastRowFirstColumn="0" w:lastRowLastColumn="0"/>
              <w:rPr>
                <w:rFonts w:ascii="Calibri" w:hAnsi="Calibri"/>
              </w:rPr>
            </w:pPr>
            <w:r w:rsidRPr="00F805D2">
              <w:rPr>
                <w:rFonts w:ascii="Calibri" w:hAnsi="Calibri"/>
              </w:rPr>
              <w:t>1881.40</w:t>
            </w:r>
          </w:p>
        </w:tc>
      </w:tr>
    </w:tbl>
    <w:p w14:paraId="6845BE3D" w14:textId="10B8807C" w:rsidR="00FD5E0F" w:rsidRDefault="00F805D2" w:rsidP="00E5011D">
      <w:r>
        <w:t>On trouve très rapidement (une itération) un résultat satisfaisant dès le début grâce à la méthode du tri des clients par moyenne de fenêtre de temps.</w:t>
      </w:r>
    </w:p>
    <w:p w14:paraId="1125C1C8" w14:textId="5E83D507" w:rsidR="00F805D2" w:rsidRDefault="00F805D2" w:rsidP="00E5011D">
      <w:r>
        <w:t>Ensuite le résultat s’affine en gardant une complexité proportionnelle au nombre d’itérations.</w:t>
      </w:r>
      <w:bookmarkStart w:id="24" w:name="_GoBack"/>
      <w:bookmarkEnd w:id="24"/>
    </w:p>
    <w:p w14:paraId="326E36E3" w14:textId="77777777" w:rsidR="0040402F" w:rsidRDefault="0040402F" w:rsidP="0040402F">
      <w:pPr>
        <w:pStyle w:val="Titre1"/>
      </w:pPr>
      <w:bookmarkStart w:id="25" w:name="_Toc440825072"/>
      <w:r>
        <w:lastRenderedPageBreak/>
        <w:t>Conclusion</w:t>
      </w:r>
      <w:bookmarkEnd w:id="25"/>
    </w:p>
    <w:p w14:paraId="657377AC" w14:textId="44151873" w:rsidR="00E41E0C" w:rsidRDefault="00E41E0C" w:rsidP="00E41E0C">
      <w:r>
        <w:t>En conclusion, nous pouvons remarquer qu'il est difficile de trouver la meilleure solution à ce problème. En effet, tout dépend si l'on souhaite minimiser le nombre de véhicules disponible ou la distance totale ou encore les deux à la fois.</w:t>
      </w:r>
    </w:p>
    <w:p w14:paraId="65D1FE49" w14:textId="50D24DF6" w:rsidR="00E41E0C" w:rsidRDefault="00E41E0C" w:rsidP="00E41E0C">
      <w:r>
        <w:t>Il faut donc dans un premier temps partir d'une solution naïve et réalisable pour le problème, à partir de laquelle nous allons améliorer. Ensuite, à l'aide d'une recherche locale, nous allons pouvoir diminuer le nombre de tournées en échangeant des fins de tournées ou encore en déplaçant des clients dans une autre tournée. Enfin à l'aide d'une méta-heuristique, nous établissons une solution finale qui s'approche au mieux de l'optimalité.</w:t>
      </w:r>
    </w:p>
    <w:p w14:paraId="2F05C21E" w14:textId="6E92A9D6" w:rsidR="00E41E0C" w:rsidRDefault="00E41E0C" w:rsidP="00E41E0C">
      <w:r>
        <w:t xml:space="preserve">Ceci peut s'effectuer en un temps relativement raisonnable, alors que la détermination de la solution optimale à un problème donné prendrait un temps non envisageable pour certaines entreprises ou industries, pour lesquelles ce genre de problèmes </w:t>
      </w:r>
      <w:r w:rsidR="00026002">
        <w:t>est</w:t>
      </w:r>
      <w:r>
        <w:t xml:space="preserve"> à maitriser au quotidien.</w:t>
      </w:r>
    </w:p>
    <w:sectPr w:rsidR="00E41E0C" w:rsidSect="00166E25">
      <w:headerReference w:type="default" r:id="rId16"/>
      <w:footerReference w:type="default" r:id="rId17"/>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513E2" w14:textId="77777777" w:rsidR="00FD5E0F" w:rsidRDefault="00FD5E0F">
      <w:pPr>
        <w:spacing w:after="0" w:line="240" w:lineRule="auto"/>
      </w:pPr>
      <w:r>
        <w:separator/>
      </w:r>
    </w:p>
  </w:endnote>
  <w:endnote w:type="continuationSeparator" w:id="0">
    <w:p w14:paraId="17DAC544" w14:textId="77777777" w:rsidR="00FD5E0F" w:rsidRDefault="00FD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0FE01FCD" w:rsidR="00FD5E0F" w:rsidRDefault="00FD5E0F">
    <w:pPr>
      <w:pStyle w:val="Pieddepage"/>
    </w:pPr>
    <w:r>
      <w:ptab w:relativeTo="margin" w:alignment="right" w:leader="none"/>
    </w:r>
    <w:r>
      <w:fldChar w:fldCharType="begin"/>
    </w:r>
    <w:r>
      <w:instrText>PAGE</w:instrText>
    </w:r>
    <w:r>
      <w:fldChar w:fldCharType="separate"/>
    </w:r>
    <w:r w:rsidR="00183A29">
      <w:rPr>
        <w:noProof/>
      </w:rPr>
      <w:t>8</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6DEF556"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31D7F" w14:textId="77777777" w:rsidR="00FD5E0F" w:rsidRDefault="00FD5E0F">
      <w:pPr>
        <w:spacing w:after="0" w:line="240" w:lineRule="auto"/>
      </w:pPr>
      <w:r>
        <w:separator/>
      </w:r>
    </w:p>
  </w:footnote>
  <w:footnote w:type="continuationSeparator" w:id="0">
    <w:p w14:paraId="2838D3CE" w14:textId="77777777" w:rsidR="00FD5E0F" w:rsidRDefault="00FD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04FFF3D2" w:rsidR="00FD5E0F" w:rsidRDefault="00FD5E0F">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Content>
        <w:r>
          <w:t>Outils d’Aide à la Décision</w:t>
        </w:r>
      </w:sdtContent>
    </w:sdt>
    <w:r>
      <w:rPr>
        <w:noProof/>
      </w:rPr>
      <mc:AlternateContent>
        <mc:Choice Requires="wps">
          <w:drawing>
            <wp:anchor distT="0" distB="0" distL="114300" distR="114300" simplePos="0" relativeHeight="251661312"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0CC8871"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131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t xml:space="preserve"> –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Content>
        <w:r>
          <w:t>Tournée de véhicules avec fenêtre de temps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B539DB"/>
    <w:multiLevelType w:val="hybridMultilevel"/>
    <w:tmpl w:val="8BC0B90C"/>
    <w:lvl w:ilvl="0" w:tplc="885A4B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1D0477"/>
    <w:multiLevelType w:val="hybridMultilevel"/>
    <w:tmpl w:val="7BAACECE"/>
    <w:lvl w:ilvl="0" w:tplc="8550AD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7"/>
  </w:num>
  <w:num w:numId="8">
    <w:abstractNumId w:val="6"/>
  </w:num>
  <w:num w:numId="9">
    <w:abstractNumId w:val="13"/>
  </w:num>
  <w:num w:numId="10">
    <w:abstractNumId w:val="2"/>
  </w:num>
  <w:num w:numId="11">
    <w:abstractNumId w:val="4"/>
  </w:num>
  <w:num w:numId="12">
    <w:abstractNumId w:val="8"/>
  </w:num>
  <w:num w:numId="13">
    <w:abstractNumId w:val="9"/>
  </w:num>
  <w:num w:numId="14">
    <w:abstractNumId w:val="5"/>
  </w:num>
  <w:num w:numId="15">
    <w:abstractNumId w:val="11"/>
  </w:num>
  <w:num w:numId="16">
    <w:abstractNumId w:val="1"/>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26002"/>
    <w:rsid w:val="00031578"/>
    <w:rsid w:val="00056D4F"/>
    <w:rsid w:val="00057CAD"/>
    <w:rsid w:val="00062698"/>
    <w:rsid w:val="000662B9"/>
    <w:rsid w:val="000812AF"/>
    <w:rsid w:val="000F6A9A"/>
    <w:rsid w:val="001010B1"/>
    <w:rsid w:val="0010322D"/>
    <w:rsid w:val="0011787A"/>
    <w:rsid w:val="00120C8C"/>
    <w:rsid w:val="001328C3"/>
    <w:rsid w:val="00137CC9"/>
    <w:rsid w:val="00143B8A"/>
    <w:rsid w:val="00150A22"/>
    <w:rsid w:val="00166E25"/>
    <w:rsid w:val="00183A29"/>
    <w:rsid w:val="001A54F0"/>
    <w:rsid w:val="001B7469"/>
    <w:rsid w:val="001C0174"/>
    <w:rsid w:val="001D59B2"/>
    <w:rsid w:val="001E6639"/>
    <w:rsid w:val="00215F72"/>
    <w:rsid w:val="00226EA5"/>
    <w:rsid w:val="002666CA"/>
    <w:rsid w:val="00283B6D"/>
    <w:rsid w:val="00286D0F"/>
    <w:rsid w:val="0029730F"/>
    <w:rsid w:val="002A0588"/>
    <w:rsid w:val="002B399F"/>
    <w:rsid w:val="002F2CB9"/>
    <w:rsid w:val="002F3545"/>
    <w:rsid w:val="003210AF"/>
    <w:rsid w:val="003279B9"/>
    <w:rsid w:val="00357B69"/>
    <w:rsid w:val="0036372B"/>
    <w:rsid w:val="0036404E"/>
    <w:rsid w:val="003B5194"/>
    <w:rsid w:val="003C1870"/>
    <w:rsid w:val="003C53BB"/>
    <w:rsid w:val="003F7557"/>
    <w:rsid w:val="0040402F"/>
    <w:rsid w:val="00405C2A"/>
    <w:rsid w:val="00405DC9"/>
    <w:rsid w:val="004351D0"/>
    <w:rsid w:val="00454B04"/>
    <w:rsid w:val="00477E6C"/>
    <w:rsid w:val="00483F92"/>
    <w:rsid w:val="00512B97"/>
    <w:rsid w:val="00530CF5"/>
    <w:rsid w:val="0054270D"/>
    <w:rsid w:val="00553ABD"/>
    <w:rsid w:val="005872F5"/>
    <w:rsid w:val="005906E4"/>
    <w:rsid w:val="005F71AE"/>
    <w:rsid w:val="00645539"/>
    <w:rsid w:val="006C0B8D"/>
    <w:rsid w:val="006C1FC5"/>
    <w:rsid w:val="006C2864"/>
    <w:rsid w:val="006C7307"/>
    <w:rsid w:val="006D684B"/>
    <w:rsid w:val="006E5D3C"/>
    <w:rsid w:val="006F12B4"/>
    <w:rsid w:val="007005A8"/>
    <w:rsid w:val="00723B30"/>
    <w:rsid w:val="00747C0A"/>
    <w:rsid w:val="00751693"/>
    <w:rsid w:val="007C1677"/>
    <w:rsid w:val="007C22D3"/>
    <w:rsid w:val="007C5524"/>
    <w:rsid w:val="007C7432"/>
    <w:rsid w:val="00801477"/>
    <w:rsid w:val="0081096C"/>
    <w:rsid w:val="00810A52"/>
    <w:rsid w:val="00825082"/>
    <w:rsid w:val="00841E41"/>
    <w:rsid w:val="008453C7"/>
    <w:rsid w:val="00867B0F"/>
    <w:rsid w:val="00876916"/>
    <w:rsid w:val="00881550"/>
    <w:rsid w:val="008967BD"/>
    <w:rsid w:val="008F60F8"/>
    <w:rsid w:val="009309EF"/>
    <w:rsid w:val="00961FB9"/>
    <w:rsid w:val="009711F7"/>
    <w:rsid w:val="009864A9"/>
    <w:rsid w:val="009C1588"/>
    <w:rsid w:val="009D653D"/>
    <w:rsid w:val="009E4179"/>
    <w:rsid w:val="009E6207"/>
    <w:rsid w:val="009F38D2"/>
    <w:rsid w:val="00A07CDA"/>
    <w:rsid w:val="00A13A38"/>
    <w:rsid w:val="00A405A3"/>
    <w:rsid w:val="00AA0EAF"/>
    <w:rsid w:val="00AB0C57"/>
    <w:rsid w:val="00AB5BE4"/>
    <w:rsid w:val="00AC3441"/>
    <w:rsid w:val="00AD68FA"/>
    <w:rsid w:val="00B20315"/>
    <w:rsid w:val="00B32FF1"/>
    <w:rsid w:val="00B502B8"/>
    <w:rsid w:val="00B623B1"/>
    <w:rsid w:val="00B74E3A"/>
    <w:rsid w:val="00B860FE"/>
    <w:rsid w:val="00BA0AC2"/>
    <w:rsid w:val="00BC0D20"/>
    <w:rsid w:val="00BC72FF"/>
    <w:rsid w:val="00BE1263"/>
    <w:rsid w:val="00BF22FB"/>
    <w:rsid w:val="00C042CF"/>
    <w:rsid w:val="00C109CE"/>
    <w:rsid w:val="00C82626"/>
    <w:rsid w:val="00C9543A"/>
    <w:rsid w:val="00CA1290"/>
    <w:rsid w:val="00CA79F2"/>
    <w:rsid w:val="00CB1BC7"/>
    <w:rsid w:val="00CB2783"/>
    <w:rsid w:val="00CD4549"/>
    <w:rsid w:val="00CE1D37"/>
    <w:rsid w:val="00D01689"/>
    <w:rsid w:val="00D17093"/>
    <w:rsid w:val="00D222BA"/>
    <w:rsid w:val="00D24EF3"/>
    <w:rsid w:val="00D55048"/>
    <w:rsid w:val="00D5630C"/>
    <w:rsid w:val="00D8215A"/>
    <w:rsid w:val="00DB4716"/>
    <w:rsid w:val="00DC126A"/>
    <w:rsid w:val="00DE3A88"/>
    <w:rsid w:val="00E1778D"/>
    <w:rsid w:val="00E41E0C"/>
    <w:rsid w:val="00E42A1C"/>
    <w:rsid w:val="00E5011D"/>
    <w:rsid w:val="00E8683C"/>
    <w:rsid w:val="00EE0260"/>
    <w:rsid w:val="00F3335E"/>
    <w:rsid w:val="00F76524"/>
    <w:rsid w:val="00F805D2"/>
    <w:rsid w:val="00F954E1"/>
    <w:rsid w:val="00FA6DA4"/>
    <w:rsid w:val="00FD5E0F"/>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6E3639"/>
  <w15:docId w15:val="{F6F76AD9-4674-4A65-A22F-F62804D1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customStyle="1" w:styleId="TableauGrille4-Accentuation31">
    <w:name w:val="Tableau Grille 4 - Accentuation 31"/>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table" w:styleId="TableauListe3-Accentuation1">
    <w:name w:val="List Table 3 Accent 1"/>
    <w:basedOn w:val="TableauNormal"/>
    <w:uiPriority w:val="48"/>
    <w:rsid w:val="00E5011D"/>
    <w:pPr>
      <w:spacing w:after="0" w:line="240" w:lineRule="auto"/>
    </w:pPr>
    <w:tblPr>
      <w:tblStyleRowBandSize w:val="1"/>
      <w:tblStyleColBandSize w:val="1"/>
      <w:tblBorders>
        <w:top w:val="single" w:sz="4" w:space="0" w:color="53548A" w:themeColor="accent1"/>
        <w:left w:val="single" w:sz="4" w:space="0" w:color="53548A" w:themeColor="accent1"/>
        <w:bottom w:val="single" w:sz="4" w:space="0" w:color="53548A" w:themeColor="accent1"/>
        <w:right w:val="single" w:sz="4" w:space="0" w:color="53548A" w:themeColor="accent1"/>
      </w:tblBorders>
    </w:tblPr>
    <w:tblStylePr w:type="firstRow">
      <w:rPr>
        <w:b/>
        <w:bCs/>
        <w:color w:val="FFFFFF" w:themeColor="background1"/>
      </w:rPr>
      <w:tblPr/>
      <w:tcPr>
        <w:shd w:val="clear" w:color="auto" w:fill="53548A" w:themeFill="accent1"/>
      </w:tcPr>
    </w:tblStylePr>
    <w:tblStylePr w:type="lastRow">
      <w:rPr>
        <w:b/>
        <w:bCs/>
      </w:rPr>
      <w:tblPr/>
      <w:tcPr>
        <w:tcBorders>
          <w:top w:val="double" w:sz="4" w:space="0" w:color="53548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548A" w:themeColor="accent1"/>
          <w:right w:val="single" w:sz="4" w:space="0" w:color="53548A" w:themeColor="accent1"/>
        </w:tcBorders>
      </w:tcPr>
    </w:tblStylePr>
    <w:tblStylePr w:type="band1Horz">
      <w:tblPr/>
      <w:tcPr>
        <w:tcBorders>
          <w:top w:val="single" w:sz="4" w:space="0" w:color="53548A" w:themeColor="accent1"/>
          <w:bottom w:val="single" w:sz="4" w:space="0" w:color="53548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548A" w:themeColor="accent1"/>
          <w:left w:val="nil"/>
        </w:tcBorders>
      </w:tcPr>
    </w:tblStylePr>
    <w:tblStylePr w:type="swCell">
      <w:tblPr/>
      <w:tcPr>
        <w:tcBorders>
          <w:top w:val="double" w:sz="4" w:space="0" w:color="53548A" w:themeColor="accent1"/>
          <w:right w:val="nil"/>
        </w:tcBorders>
      </w:tcPr>
    </w:tblStylePr>
  </w:style>
  <w:style w:type="table" w:styleId="TableauGrille5Fonc-Accentuation3">
    <w:name w:val="Grid Table 5 Dark Accent 3"/>
    <w:basedOn w:val="TableauNormal"/>
    <w:uiPriority w:val="50"/>
    <w:rsid w:val="00FD5E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A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4DA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4DA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4DA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4DA3" w:themeFill="accent3"/>
      </w:tcPr>
    </w:tblStylePr>
    <w:tblStylePr w:type="band1Vert">
      <w:tblPr/>
      <w:tcPr>
        <w:shd w:val="clear" w:color="auto" w:fill="DBB5DC" w:themeFill="accent3" w:themeFillTint="66"/>
      </w:tcPr>
    </w:tblStylePr>
    <w:tblStylePr w:type="band1Horz">
      <w:tblPr/>
      <w:tcPr>
        <w:shd w:val="clear" w:color="auto" w:fill="DBB5DC" w:themeFill="accent3" w:themeFillTint="66"/>
      </w:tcPr>
    </w:tblStylePr>
  </w:style>
  <w:style w:type="table" w:styleId="TableauGrille5Fonc-Accentuation1">
    <w:name w:val="Grid Table 5 Dark Accent 1"/>
    <w:basedOn w:val="TableauNormal"/>
    <w:uiPriority w:val="50"/>
    <w:rsid w:val="00FD5E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DA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548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548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548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548A" w:themeFill="accent1"/>
      </w:tcPr>
    </w:tblStylePr>
    <w:tblStylePr w:type="band1Vert">
      <w:tblPr/>
      <w:tcPr>
        <w:shd w:val="clear" w:color="auto" w:fill="B6B7D3" w:themeFill="accent1" w:themeFillTint="66"/>
      </w:tcPr>
    </w:tblStylePr>
    <w:tblStylePr w:type="band1Horz">
      <w:tblPr/>
      <w:tcPr>
        <w:shd w:val="clear" w:color="auto" w:fill="B6B7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ntef.no/contentassets/adf48e65e3a84dd6871eb7586707675d/rc206.tx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intef.no/contentassets/adf48e65e3a84dd6871eb7586707675d/rc205.tx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ntef.no/contentassets/adf48e65e3a84dd6871eb7586707675d/rc204.txt" TargetMode="External"/><Relationship Id="rId5" Type="http://schemas.openxmlformats.org/officeDocument/2006/relationships/styles" Target="styles.xml"/><Relationship Id="rId15" Type="http://schemas.openxmlformats.org/officeDocument/2006/relationships/hyperlink" Target="http://www.sintef.no/contentassets/adf48e65e3a84dd6871eb7586707675d/rc208.txt"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intef.no/contentassets/adf48e65e3a84dd6871eb7586707675d/rc207.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2016-01-17T00:00:00</PublishDate>
  <Abstract>Mise en place d'algorithmes de minimisation de tournées et de distance au sein de problèmes de tournées de véhicules avec fenêtres de temps.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4D1A801-57FD-4FEB-8DF9-D7180537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303</TotalTime>
  <Pages>10</Pages>
  <Words>2243</Words>
  <Characters>12339</Characters>
  <Application>Microsoft Office Word</Application>
  <DocSecurity>0</DocSecurity>
  <Lines>102</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Outils d’Aide à la Décision</vt: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Outils d’Aide à la Décision</dc:title>
  <dc:subject>Tournée de véhicules avec fenêtre de temps</dc:subject>
  <dc:creator>BARBESANGE Benjamin</dc:creator>
  <cp:lastModifiedBy>Benoît Garçon</cp:lastModifiedBy>
  <cp:revision>28</cp:revision>
  <cp:lastPrinted>2016-01-17T23:00:00Z</cp:lastPrinted>
  <dcterms:created xsi:type="dcterms:W3CDTF">2015-11-26T17:30:00Z</dcterms:created>
  <dcterms:modified xsi:type="dcterms:W3CDTF">2016-01-17T23:01:00Z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